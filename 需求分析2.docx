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EC" w:rsidRDefault="00287D3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需求分析</w:t>
      </w:r>
    </w:p>
    <w:p w:rsidR="007377EC" w:rsidRDefault="00287D3B">
      <w:pPr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>需求分析</w:t>
      </w:r>
    </w:p>
    <w:p w:rsidR="007377EC" w:rsidRPr="00167BF1" w:rsidRDefault="00287D3B">
      <w:pPr>
        <w:spacing w:line="400" w:lineRule="atLeast"/>
        <w:ind w:firstLineChars="200" w:firstLine="480"/>
        <w:rPr>
          <w:sz w:val="24"/>
          <w:szCs w:val="24"/>
        </w:rPr>
      </w:pPr>
      <w:r w:rsidRPr="00167BF1">
        <w:rPr>
          <w:rFonts w:hint="eastAsia"/>
          <w:sz w:val="24"/>
          <w:szCs w:val="24"/>
        </w:rPr>
        <w:t>1.1.1</w:t>
      </w:r>
      <w:r w:rsidRPr="00167BF1">
        <w:rPr>
          <w:rFonts w:hint="eastAsia"/>
          <w:sz w:val="24"/>
          <w:szCs w:val="24"/>
        </w:rPr>
        <w:t>调查用户需求</w:t>
      </w:r>
    </w:p>
    <w:p w:rsidR="007377EC" w:rsidRDefault="00287D3B">
      <w:pPr>
        <w:spacing w:line="400" w:lineRule="atLeas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本系统的最终用户为公司档案管理员，方便对企业人事的管理，实现信息自动化管理，包括：</w:t>
      </w:r>
    </w:p>
    <w:p w:rsidR="007377EC" w:rsidRDefault="00287D3B">
      <w:pPr>
        <w:spacing w:line="400" w:lineRule="atLeast"/>
        <w:ind w:firstLineChars="400" w:firstLine="960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1.职工档案基本信息的录入、查询、</w:t>
      </w:r>
      <w:r>
        <w:rPr>
          <w:rFonts w:ascii="宋体" w:cs="宋体"/>
          <w:sz w:val="24"/>
          <w:lang w:val="zh-CN"/>
        </w:rPr>
        <w:t>删除</w:t>
      </w:r>
      <w:r>
        <w:rPr>
          <w:rFonts w:ascii="宋体" w:cs="宋体" w:hint="eastAsia"/>
          <w:sz w:val="24"/>
          <w:lang w:val="zh-CN"/>
        </w:rPr>
        <w:t>、修改；</w:t>
      </w:r>
    </w:p>
    <w:p w:rsidR="007377EC" w:rsidRDefault="00287D3B">
      <w:pPr>
        <w:spacing w:line="400" w:lineRule="atLeast"/>
        <w:ind w:firstLineChars="400" w:firstLine="960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2.职工工资信息的查询、统计；</w:t>
      </w:r>
    </w:p>
    <w:p w:rsidR="007377EC" w:rsidRDefault="00287D3B">
      <w:pPr>
        <w:spacing w:line="400" w:lineRule="atLeast"/>
        <w:ind w:firstLineChars="400" w:firstLine="960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>3.职工考勤、调动、奖惩和培训等的录入、查询和修改；</w:t>
      </w:r>
    </w:p>
    <w:p w:rsidR="007377EC" w:rsidRDefault="00287D3B">
      <w:pPr>
        <w:spacing w:line="400" w:lineRule="atLeast"/>
        <w:ind w:firstLineChars="400" w:firstLine="960"/>
        <w:rPr>
          <w:sz w:val="24"/>
          <w:szCs w:val="24"/>
        </w:rPr>
      </w:pPr>
      <w:r>
        <w:rPr>
          <w:rFonts w:ascii="宋体" w:cs="宋体" w:hint="eastAsia"/>
          <w:sz w:val="24"/>
          <w:lang w:val="zh-CN"/>
        </w:rPr>
        <w:t>4.按时间分类统计职工工资总和。</w:t>
      </w:r>
    </w:p>
    <w:p w:rsidR="007377EC" w:rsidRPr="00167BF1" w:rsidRDefault="00287D3B">
      <w:pPr>
        <w:spacing w:line="400" w:lineRule="atLeast"/>
        <w:ind w:firstLineChars="200" w:firstLine="480"/>
        <w:rPr>
          <w:sz w:val="24"/>
          <w:szCs w:val="24"/>
        </w:rPr>
      </w:pPr>
      <w:r w:rsidRPr="00167BF1">
        <w:rPr>
          <w:rFonts w:hint="eastAsia"/>
          <w:sz w:val="24"/>
          <w:szCs w:val="24"/>
        </w:rPr>
        <w:t>1.1.2</w:t>
      </w:r>
      <w:r w:rsidRPr="00167BF1">
        <w:rPr>
          <w:rFonts w:hint="eastAsia"/>
          <w:sz w:val="24"/>
          <w:szCs w:val="24"/>
        </w:rPr>
        <w:t>用户对系统的要求</w:t>
      </w:r>
    </w:p>
    <w:p w:rsidR="007377EC" w:rsidRPr="00167BF1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b/>
          <w:sz w:val="30"/>
          <w:szCs w:val="30"/>
        </w:rPr>
        <w:t xml:space="preserve"> </w:t>
      </w:r>
      <w:r w:rsidRPr="00167BF1">
        <w:rPr>
          <w:sz w:val="30"/>
          <w:szCs w:val="30"/>
        </w:rPr>
        <w:t xml:space="preserve"> </w:t>
      </w:r>
      <w:r w:rsidRPr="00167BF1">
        <w:rPr>
          <w:rFonts w:hint="eastAsia"/>
          <w:sz w:val="24"/>
          <w:szCs w:val="24"/>
        </w:rPr>
        <w:t>1.1.2.1</w:t>
      </w:r>
      <w:r w:rsidRPr="00167BF1">
        <w:rPr>
          <w:rFonts w:hint="eastAsia"/>
          <w:sz w:val="24"/>
          <w:szCs w:val="24"/>
        </w:rPr>
        <w:t>信息要求</w:t>
      </w:r>
    </w:p>
    <w:p w:rsidR="007377EC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管理员能够及时查询到上述所有需求所需要的数据，包括职工档案，工资，考勤等，便于企业人事的集中管理。</w:t>
      </w:r>
    </w:p>
    <w:p w:rsidR="007377EC" w:rsidRPr="00167BF1" w:rsidRDefault="00287D3B">
      <w:pPr>
        <w:spacing w:line="400" w:lineRule="atLeast"/>
        <w:ind w:firstLineChars="300" w:firstLine="720"/>
        <w:rPr>
          <w:sz w:val="24"/>
          <w:szCs w:val="24"/>
        </w:rPr>
      </w:pPr>
      <w:r w:rsidRPr="00167BF1">
        <w:rPr>
          <w:rFonts w:hint="eastAsia"/>
          <w:sz w:val="24"/>
          <w:szCs w:val="24"/>
        </w:rPr>
        <w:t>1.1.2.2</w:t>
      </w:r>
      <w:r w:rsidRPr="00167BF1">
        <w:rPr>
          <w:rFonts w:hint="eastAsia"/>
          <w:sz w:val="24"/>
          <w:szCs w:val="24"/>
        </w:rPr>
        <w:t>安全性和完整性要求</w:t>
      </w:r>
    </w:p>
    <w:p w:rsidR="007377EC" w:rsidRDefault="00287D3B">
      <w:pPr>
        <w:spacing w:line="400" w:lineRule="atLeast"/>
        <w:ind w:firstLineChars="300" w:firstLine="723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安全性：</w:t>
      </w:r>
    </w:p>
    <w:p w:rsidR="007377EC" w:rsidRDefault="00287D3B">
      <w:pPr>
        <w:spacing w:line="400" w:lineRule="atLeas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系统为管理员设置账户及密码，保障人事机密不泄露。</w:t>
      </w:r>
    </w:p>
    <w:p w:rsidR="007377EC" w:rsidRDefault="00287D3B">
      <w:pPr>
        <w:spacing w:line="400" w:lineRule="atLeas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完整性：</w:t>
      </w:r>
    </w:p>
    <w:p w:rsidR="007377EC" w:rsidRDefault="00287D3B">
      <w:pPr>
        <w:spacing w:line="400" w:lineRule="atLeas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各种信息记录的完整性，信息记录不能为空；</w:t>
      </w:r>
    </w:p>
    <w:p w:rsidR="007377EC" w:rsidRDefault="00287D3B">
      <w:pPr>
        <w:spacing w:line="400" w:lineRule="atLeas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各种数据相互联系的正确性。</w:t>
      </w:r>
    </w:p>
    <w:p w:rsidR="007377EC" w:rsidRDefault="00287D3B">
      <w:pPr>
        <w:spacing w:line="400" w:lineRule="atLeas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相同数据在不同记录的一致性。</w:t>
      </w:r>
      <w:r>
        <w:rPr>
          <w:sz w:val="24"/>
          <w:szCs w:val="24"/>
        </w:rPr>
        <w:t xml:space="preserve">   </w:t>
      </w:r>
    </w:p>
    <w:p w:rsidR="007377EC" w:rsidRDefault="00287D3B">
      <w:pPr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>
        <w:rPr>
          <w:rFonts w:hint="eastAsia"/>
          <w:b/>
          <w:sz w:val="24"/>
          <w:szCs w:val="24"/>
        </w:rPr>
        <w:t>系统功能的设计和划分</w:t>
      </w:r>
    </w:p>
    <w:p w:rsidR="007377EC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处理管理员用户的登陆验证。</w:t>
      </w:r>
    </w:p>
    <w:p w:rsidR="007377EC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管理员可以完成职工的基本信息的增删查改。</w:t>
      </w:r>
    </w:p>
    <w:p w:rsidR="007377EC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管理员可以对职工考勤，调动，奖惩和培训</w:t>
      </w:r>
      <w:proofErr w:type="gramStart"/>
      <w:r>
        <w:rPr>
          <w:rFonts w:hint="eastAsia"/>
          <w:sz w:val="24"/>
          <w:szCs w:val="24"/>
        </w:rPr>
        <w:t>的增查改</w:t>
      </w:r>
      <w:proofErr w:type="gramEnd"/>
      <w:r>
        <w:rPr>
          <w:rFonts w:hint="eastAsia"/>
          <w:sz w:val="24"/>
          <w:szCs w:val="24"/>
        </w:rPr>
        <w:t>。</w:t>
      </w:r>
    </w:p>
    <w:p w:rsidR="007377EC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管理员对自身账户的修改。</w:t>
      </w:r>
    </w:p>
    <w:p w:rsidR="007377EC" w:rsidRDefault="00287D3B">
      <w:pPr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1.3</w:t>
      </w:r>
      <w:r>
        <w:rPr>
          <w:rFonts w:hint="eastAsia"/>
          <w:b/>
          <w:sz w:val="24"/>
          <w:szCs w:val="24"/>
        </w:rPr>
        <w:t>数据流图</w:t>
      </w:r>
    </w:p>
    <w:p w:rsidR="007377EC" w:rsidRDefault="00287D3B">
      <w:pPr>
        <w:spacing w:line="400" w:lineRule="atLeas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1.3.1</w:t>
      </w:r>
      <w:r>
        <w:rPr>
          <w:rFonts w:hint="eastAsia"/>
          <w:sz w:val="24"/>
          <w:szCs w:val="24"/>
        </w:rPr>
        <w:t>职工信息录入</w:t>
      </w:r>
    </w:p>
    <w:p w:rsidR="007377EC" w:rsidRDefault="007377EC"/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15240</wp:posOffset>
                </wp:positionV>
                <wp:extent cx="486410" cy="352425"/>
                <wp:effectExtent l="4445" t="4445" r="23495" b="50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-9.85pt;margin-top:1.2pt;width:38.3pt;height:27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职工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15240</wp:posOffset>
                </wp:positionV>
                <wp:extent cx="1066800" cy="371475"/>
                <wp:effectExtent l="4445" t="4445" r="14605" b="50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记录提交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椭圆 4" o:spid="_x0000_s1027" style="position:absolute;left:0;text-align:left;margin-left:89.15pt;margin-top:1.2pt;width:84pt;height:29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记录提交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220980</wp:posOffset>
                </wp:positionV>
                <wp:extent cx="761365" cy="635"/>
                <wp:effectExtent l="0" t="48895" r="635" b="647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D77D" id="直接连接符 2" o:spid="_x0000_s1026" style="position:absolute;left:0;text-align:lef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7.4pt" to="89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">
                <v:stroke endarrow="open"/>
              </v:line>
            </w:pict>
          </mc:Fallback>
        </mc:AlternateContent>
      </w:r>
      <w:r>
        <w:rPr>
          <w:rFonts w:hint="eastAsia"/>
        </w:rPr>
        <w:t xml:space="preserve">       </w:t>
      </w:r>
      <w:r>
        <w:rPr>
          <w:rFonts w:hint="eastAsia"/>
        </w:rPr>
        <w:t>个人信息</w:t>
      </w:r>
    </w:p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1647669</wp:posOffset>
                </wp:positionH>
                <wp:positionV relativeFrom="paragraph">
                  <wp:posOffset>189461</wp:posOffset>
                </wp:positionV>
                <wp:extent cx="635" cy="838835"/>
                <wp:effectExtent l="48895" t="0" r="64770" b="1841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388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A6DC4" id="直接连接符 5" o:spid="_x0000_s1026" style="position:absolute;left:0;text-align:lef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4.9pt" to="129.8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">
                <v:stroke endarrow="open"/>
              </v:line>
            </w:pict>
          </mc:Fallback>
        </mc:AlternateContent>
      </w:r>
    </w:p>
    <w:p w:rsidR="00004E3D" w:rsidRDefault="00004E3D" w:rsidP="00004E3D"/>
    <w:p w:rsidR="007377EC" w:rsidRDefault="00004E3D" w:rsidP="00004E3D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A2981A" wp14:editId="62B20D29">
                <wp:simplePos x="0" y="0"/>
                <wp:positionH relativeFrom="column">
                  <wp:posOffset>-95003</wp:posOffset>
                </wp:positionH>
                <wp:positionV relativeFrom="paragraph">
                  <wp:posOffset>196850</wp:posOffset>
                </wp:positionV>
                <wp:extent cx="75247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3A146" id="直接连接符 1" o:spid="_x0000_s1026" style="position:absolute;left:0;text-align:lef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5.5pt" to="51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"/>
            </w:pict>
          </mc:Fallback>
        </mc:AlternateContent>
      </w:r>
      <w:r w:rsidR="00287D3B">
        <w:rPr>
          <w:rFonts w:hint="eastAsia"/>
        </w:rPr>
        <w:t>职工信息表</w:t>
      </w:r>
      <w:r w:rsidR="00287D3B">
        <w:rPr>
          <w:rFonts w:hint="eastAsia"/>
        </w:rPr>
        <w:t xml:space="preserve">                 </w:t>
      </w:r>
      <w:r w:rsidR="00287D3B">
        <w:rPr>
          <w:rFonts w:hint="eastAsia"/>
        </w:rPr>
        <w:t>存放</w:t>
      </w:r>
    </w:p>
    <w:p w:rsidR="007377EC" w:rsidRDefault="00004E3D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6FE08BD" wp14:editId="7AA2024A">
                <wp:simplePos x="0" y="0"/>
                <wp:positionH relativeFrom="column">
                  <wp:posOffset>-86096</wp:posOffset>
                </wp:positionH>
                <wp:positionV relativeFrom="paragraph">
                  <wp:posOffset>54470</wp:posOffset>
                </wp:positionV>
                <wp:extent cx="740187" cy="0"/>
                <wp:effectExtent l="0" t="0" r="2222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187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393F7" id="直接连接符 28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4.3pt" to="51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BCA0A98" wp14:editId="6105326C">
                <wp:simplePos x="0" y="0"/>
                <wp:positionH relativeFrom="column">
                  <wp:posOffset>299819</wp:posOffset>
                </wp:positionH>
                <wp:positionV relativeFrom="paragraph">
                  <wp:posOffset>66452</wp:posOffset>
                </wp:positionV>
                <wp:extent cx="0" cy="332510"/>
                <wp:effectExtent l="95250" t="38100" r="57150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25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5E87D" id="直接连接符 6" o:spid="_x0000_s1026" style="position:absolute;left:0;text-align:left;flip:x 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5.25pt" to="23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">
                <v:stroke endarrow="open"/>
              </v:line>
            </w:pict>
          </mc:Fallback>
        </mc:AlternateContent>
      </w:r>
      <w:r w:rsidR="00287D3B">
        <w:rPr>
          <w:rFonts w:hint="eastAsia"/>
        </w:rPr>
        <w:t xml:space="preserve">                         </w:t>
      </w:r>
      <w:r w:rsidR="00287D3B">
        <w:rPr>
          <w:rFonts w:hint="eastAsia"/>
        </w:rPr>
        <w:t>个人信息</w:t>
      </w:r>
    </w:p>
    <w:p w:rsidR="007377EC" w:rsidRDefault="00004E3D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6AB7F42" wp14:editId="2C3DF4E6">
                <wp:simplePos x="0" y="0"/>
                <wp:positionH relativeFrom="column">
                  <wp:posOffset>-79309</wp:posOffset>
                </wp:positionH>
                <wp:positionV relativeFrom="paragraph">
                  <wp:posOffset>211455</wp:posOffset>
                </wp:positionV>
                <wp:extent cx="704850" cy="371475"/>
                <wp:effectExtent l="4445" t="4445" r="14605" b="508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76AB7F42" id="椭圆 9" o:spid="_x0000_s1028" style="position:absolute;left:0;text-align:left;margin-left:-6.25pt;margin-top:16.65pt;width:55.5pt;height:29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oval>
            </w:pict>
          </mc:Fallback>
        </mc:AlternateContent>
      </w:r>
      <w:r w:rsidR="00287D3B">
        <w:rPr>
          <w:rFonts w:hint="eastAsia"/>
        </w:rPr>
        <w:t xml:space="preserve">            </w:t>
      </w:r>
    </w:p>
    <w:p w:rsidR="007377EC" w:rsidRDefault="00004E3D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8CA243" wp14:editId="5139E4EB">
                <wp:simplePos x="0" y="0"/>
                <wp:positionH relativeFrom="column">
                  <wp:posOffset>1294130</wp:posOffset>
                </wp:positionH>
                <wp:positionV relativeFrom="paragraph">
                  <wp:posOffset>49975</wp:posOffset>
                </wp:positionV>
                <wp:extent cx="648335" cy="304800"/>
                <wp:effectExtent l="4445" t="4445" r="1397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F8CA243" id="矩形 10" o:spid="_x0000_s1029" style="position:absolute;left:0;text-align:left;margin-left:101.9pt;margin-top:3.95pt;width:51.05pt;height:24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287D3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7D090C5" wp14:editId="574EB626">
                <wp:simplePos x="0" y="0"/>
                <wp:positionH relativeFrom="column">
                  <wp:posOffset>620486</wp:posOffset>
                </wp:positionH>
                <wp:positionV relativeFrom="paragraph">
                  <wp:posOffset>198780</wp:posOffset>
                </wp:positionV>
                <wp:extent cx="676893" cy="0"/>
                <wp:effectExtent l="38100" t="76200" r="0" b="1143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3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08CDD" id="直接连接符 8" o:spid="_x0000_s1026" style="position:absolute;left:0;text-align:left;flip:x y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85pt,15.65pt" to="102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">
                <v:stroke endarrow="open"/>
              </v:line>
            </w:pict>
          </mc:Fallback>
        </mc:AlternateContent>
      </w:r>
      <w:r w:rsidR="00287D3B">
        <w:rPr>
          <w:rFonts w:hint="eastAsia"/>
        </w:rPr>
        <w:t xml:space="preserve">          </w:t>
      </w:r>
    </w:p>
    <w:p w:rsidR="007377EC" w:rsidRDefault="007377EC"/>
    <w:p w:rsidR="007377EC" w:rsidRDefault="007377EC"/>
    <w:p w:rsidR="007377EC" w:rsidRDefault="007377EC">
      <w:pPr>
        <w:widowControl/>
        <w:ind w:firstLine="480"/>
        <w:jc w:val="left"/>
        <w:rPr>
          <w:sz w:val="24"/>
          <w:szCs w:val="24"/>
        </w:rPr>
      </w:pPr>
    </w:p>
    <w:p w:rsidR="007377EC" w:rsidRDefault="00287D3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1.3.2</w:t>
      </w:r>
      <w:r>
        <w:rPr>
          <w:rFonts w:hint="eastAsia"/>
          <w:sz w:val="24"/>
          <w:szCs w:val="24"/>
        </w:rPr>
        <w:t>职工调动信息修改</w:t>
      </w:r>
    </w:p>
    <w:p w:rsidR="007377EC" w:rsidRDefault="007377EC"/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15240</wp:posOffset>
                </wp:positionV>
                <wp:extent cx="486410" cy="352425"/>
                <wp:effectExtent l="4445" t="4445" r="23495" b="50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30" style="position:absolute;left:0;text-align:left;margin-left:-9.85pt;margin-top:1.2pt;width:38.3pt;height:27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职工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15240</wp:posOffset>
                </wp:positionV>
                <wp:extent cx="1019175" cy="381000"/>
                <wp:effectExtent l="4445" t="4445" r="5080" b="146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椭圆 15" o:spid="_x0000_s1031" style="position:absolute;left:0;text-align:left;margin-left:89.15pt;margin-top:1.2pt;width:80.25pt;height:30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220980</wp:posOffset>
                </wp:positionV>
                <wp:extent cx="761365" cy="635"/>
                <wp:effectExtent l="0" t="48895" r="635" b="647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F68F" id="直接连接符 16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7.4pt" to="89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">
                <v:stroke endarrow="open"/>
              </v:line>
            </w:pict>
          </mc:Fallback>
        </mc:AlternateContent>
      </w:r>
      <w:r>
        <w:rPr>
          <w:rFonts w:hint="eastAsia"/>
        </w:rPr>
        <w:t xml:space="preserve">       </w:t>
      </w:r>
      <w:r>
        <w:rPr>
          <w:rFonts w:hint="eastAsia"/>
        </w:rPr>
        <w:t>调动通知</w:t>
      </w:r>
    </w:p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198986</wp:posOffset>
                </wp:positionV>
                <wp:extent cx="635" cy="838835"/>
                <wp:effectExtent l="48895" t="0" r="64770" b="1841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388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B3A47" id="直接连接符 24" o:spid="_x0000_s1026" style="position:absolute;left:0;text-align:lef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15.65pt" to="127.4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">
                <v:stroke endarrow="open"/>
              </v:line>
            </w:pict>
          </mc:Fallback>
        </mc:AlternateContent>
      </w:r>
    </w:p>
    <w:p w:rsidR="007377EC" w:rsidRDefault="007377EC"/>
    <w:p w:rsidR="007377EC" w:rsidRDefault="00287D3B">
      <w:r>
        <w:rPr>
          <w:rFonts w:hint="eastAsia"/>
        </w:rPr>
        <w:t xml:space="preserve">                         </w:t>
      </w:r>
      <w:r>
        <w:rPr>
          <w:rFonts w:hint="eastAsia"/>
        </w:rPr>
        <w:t>有效调动</w:t>
      </w:r>
    </w:p>
    <w:p w:rsidR="007377EC" w:rsidRDefault="00287D3B">
      <w:r>
        <w:rPr>
          <w:rFonts w:hint="eastAsia"/>
        </w:rPr>
        <w:t xml:space="preserve">                         </w:t>
      </w:r>
    </w:p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168910</wp:posOffset>
                </wp:positionV>
                <wp:extent cx="704215" cy="409575"/>
                <wp:effectExtent l="4445" t="4445" r="15240" b="508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椭圆 17" o:spid="_x0000_s1032" style="position:absolute;left:0;text-align:left;margin-left:210.65pt;margin-top:13.3pt;width:55.45pt;height:32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</w:t>
      </w:r>
      <w:r>
        <w:rPr>
          <w:rFonts w:hint="eastAsia"/>
        </w:rPr>
        <w:t>职工</w:t>
      </w:r>
    </w:p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190500</wp:posOffset>
                </wp:positionV>
                <wp:extent cx="723900" cy="8890"/>
                <wp:effectExtent l="0" t="48260" r="0" b="571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37129" id="直接连接符 14" o:spid="_x0000_s1026" style="position:absolute;left:0;text-align:lef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5pt" to="209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882458D" wp14:editId="08B2F01E">
                <wp:simplePos x="0" y="0"/>
                <wp:positionH relativeFrom="column">
                  <wp:posOffset>588645</wp:posOffset>
                </wp:positionH>
                <wp:positionV relativeFrom="paragraph">
                  <wp:posOffset>198120</wp:posOffset>
                </wp:positionV>
                <wp:extent cx="695960" cy="635"/>
                <wp:effectExtent l="0" t="48895" r="8890" b="647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865AD" id="直接连接符 25" o:spid="_x0000_s1026" style="position:absolute;left:0;text-align:left;flip:x y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5.6pt" to="101.1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3B263B9" wp14:editId="7DA88C37">
                <wp:simplePos x="0" y="0"/>
                <wp:positionH relativeFrom="column">
                  <wp:posOffset>-67945</wp:posOffset>
                </wp:positionH>
                <wp:positionV relativeFrom="paragraph">
                  <wp:posOffset>7620</wp:posOffset>
                </wp:positionV>
                <wp:extent cx="675640" cy="400050"/>
                <wp:effectExtent l="4445" t="4445" r="5715" b="1460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53B263B9" id="椭圆 26" o:spid="_x0000_s1033" style="position:absolute;left:0;text-align:left;margin-left:-5.35pt;margin-top:.6pt;width:53.2pt;height:31.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6181C48" wp14:editId="2601CB34">
                <wp:simplePos x="0" y="0"/>
                <wp:positionH relativeFrom="column">
                  <wp:posOffset>1294130</wp:posOffset>
                </wp:positionH>
                <wp:positionV relativeFrom="paragraph">
                  <wp:posOffset>38100</wp:posOffset>
                </wp:positionV>
                <wp:extent cx="648335" cy="304800"/>
                <wp:effectExtent l="4445" t="4445" r="13970" b="146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6181C48" id="矩形 19" o:spid="_x0000_s1034" style="position:absolute;left:0;text-align:left;margin-left:101.9pt;margin-top:3pt;width:51.05pt;height:24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</w:t>
      </w:r>
      <w:r>
        <w:rPr>
          <w:rFonts w:hint="eastAsia"/>
        </w:rPr>
        <w:t>调动地点</w:t>
      </w:r>
      <w:r>
        <w:rPr>
          <w:rFonts w:hint="eastAsia"/>
        </w:rPr>
        <w:t xml:space="preserve">             </w:t>
      </w:r>
      <w:r>
        <w:rPr>
          <w:rFonts w:hint="eastAsia"/>
        </w:rPr>
        <w:t>旧部门</w:t>
      </w:r>
    </w:p>
    <w:p w:rsidR="007377EC" w:rsidRDefault="00A673FB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C75E31F" wp14:editId="1196ED0A">
                <wp:simplePos x="0" y="0"/>
                <wp:positionH relativeFrom="column">
                  <wp:posOffset>3031177</wp:posOffset>
                </wp:positionH>
                <wp:positionV relativeFrom="paragraph">
                  <wp:posOffset>183870</wp:posOffset>
                </wp:positionV>
                <wp:extent cx="0" cy="415636"/>
                <wp:effectExtent l="95250" t="0" r="57150" b="609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C3FD7" id="直接连接符 12" o:spid="_x0000_s1026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4.5pt" to="238.7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762672F" wp14:editId="051D4BA5">
                <wp:simplePos x="0" y="0"/>
                <wp:positionH relativeFrom="column">
                  <wp:posOffset>418605</wp:posOffset>
                </wp:positionH>
                <wp:positionV relativeFrom="paragraph">
                  <wp:posOffset>183870</wp:posOffset>
                </wp:positionV>
                <wp:extent cx="409699" cy="285007"/>
                <wp:effectExtent l="0" t="0" r="66675" b="584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99" cy="285007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EFA2" id="直接连接符 18" o:spid="_x0000_s1026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14.5pt" to="65.2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">
                <v:stroke endarrow="open"/>
              </v:line>
            </w:pict>
          </mc:Fallback>
        </mc:AlternateContent>
      </w:r>
      <w:r w:rsidR="00287D3B">
        <w:rPr>
          <w:rFonts w:hint="eastAsia"/>
        </w:rPr>
        <w:t xml:space="preserve">                               </w:t>
      </w:r>
      <w:r w:rsidR="00287D3B">
        <w:rPr>
          <w:rFonts w:hint="eastAsia"/>
        </w:rPr>
        <w:t>新部门</w:t>
      </w:r>
    </w:p>
    <w:p w:rsidR="007377EC" w:rsidRDefault="00287D3B">
      <w:r>
        <w:rPr>
          <w:rFonts w:hint="eastAsia"/>
        </w:rPr>
        <w:t xml:space="preserve">                                </w:t>
      </w:r>
      <w:r>
        <w:rPr>
          <w:rFonts w:hint="eastAsia"/>
        </w:rPr>
        <w:t>日期</w:t>
      </w:r>
    </w:p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262890</wp:posOffset>
                </wp:positionV>
                <wp:extent cx="904875" cy="63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F8669" id="直接连接符 20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20.7pt" to="129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203835</wp:posOffset>
                </wp:positionV>
                <wp:extent cx="904875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6DBE6" id="直接连接符 13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6.05pt" to="129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"/>
            </w:pict>
          </mc:Fallback>
        </mc:AlternateContent>
      </w:r>
      <w:r>
        <w:rPr>
          <w:rFonts w:hint="eastAsia"/>
        </w:rPr>
        <w:t xml:space="preserve">             </w:t>
      </w:r>
      <w:r>
        <w:rPr>
          <w:rFonts w:hint="eastAsia"/>
        </w:rPr>
        <w:t>职工信息表</w:t>
      </w:r>
      <w:r>
        <w:rPr>
          <w:rFonts w:hint="eastAsia"/>
        </w:rPr>
        <w:t xml:space="preserve">                    </w:t>
      </w:r>
    </w:p>
    <w:p w:rsidR="007377EC" w:rsidRDefault="00287D3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人事变动表</w:t>
      </w:r>
    </w:p>
    <w:p w:rsidR="007377EC" w:rsidRDefault="00287D3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66675</wp:posOffset>
                </wp:positionV>
                <wp:extent cx="904875" cy="63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5071E" id="直接连接符 21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pt,5.25pt" to="282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7620</wp:posOffset>
                </wp:positionV>
                <wp:extent cx="904875" cy="63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3F48B" id="直接连接符 22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pt,.6pt" to="282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"/>
            </w:pict>
          </mc:Fallback>
        </mc:AlternateContent>
      </w:r>
    </w:p>
    <w:p w:rsidR="007377EC" w:rsidRDefault="00737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7EC" w:rsidRDefault="00231802" w:rsidP="00231802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1.3.3</w:t>
      </w:r>
      <w:r w:rsidR="00287D3B">
        <w:rPr>
          <w:rFonts w:ascii="宋体" w:eastAsia="宋体" w:hAnsi="宋体" w:cs="宋体" w:hint="eastAsia"/>
          <w:kern w:val="0"/>
          <w:sz w:val="24"/>
          <w:szCs w:val="24"/>
        </w:rPr>
        <w:t xml:space="preserve"> 考勤表</w:t>
      </w:r>
    </w:p>
    <w:p w:rsidR="007377EC" w:rsidRDefault="007377EC"/>
    <w:p w:rsidR="007377EC" w:rsidRDefault="00AB4E5A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A0DD9B" wp14:editId="66626FCE">
                <wp:simplePos x="0" y="0"/>
                <wp:positionH relativeFrom="column">
                  <wp:posOffset>1132205</wp:posOffset>
                </wp:positionH>
                <wp:positionV relativeFrom="paragraph">
                  <wp:posOffset>13335</wp:posOffset>
                </wp:positionV>
                <wp:extent cx="981075" cy="400050"/>
                <wp:effectExtent l="4445" t="4445" r="5080" b="1460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70A0DD9B" id="椭圆 49" o:spid="_x0000_s1035" style="position:absolute;left:0;text-align:left;margin-left:89.15pt;margin-top:1.05pt;width:77.25pt;height:31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登记</w:t>
                      </w:r>
                    </w:p>
                  </w:txbxContent>
                </v:textbox>
              </v:oval>
            </w:pict>
          </mc:Fallback>
        </mc:AlternateContent>
      </w:r>
      <w:r w:rsidR="00287D3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15240</wp:posOffset>
                </wp:positionV>
                <wp:extent cx="486410" cy="352425"/>
                <wp:effectExtent l="4445" t="4445" r="23495" b="50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36" style="position:absolute;left:0;text-align:left;margin-left:-9.85pt;margin-top:1.2pt;width:38.3pt;height:27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职工</w:t>
                      </w:r>
                    </w:p>
                  </w:txbxContent>
                </v:textbox>
              </v:rect>
            </w:pict>
          </mc:Fallback>
        </mc:AlternateContent>
      </w:r>
      <w:r w:rsidR="00287D3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220980</wp:posOffset>
                </wp:positionV>
                <wp:extent cx="761365" cy="635"/>
                <wp:effectExtent l="0" t="48895" r="635" b="6477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4BCF6" id="直接连接符 48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7.4pt" to="89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">
                <v:stroke endarrow="open"/>
              </v:line>
            </w:pict>
          </mc:Fallback>
        </mc:AlternateContent>
      </w:r>
      <w:r w:rsidR="00287D3B">
        <w:rPr>
          <w:rFonts w:hint="eastAsia"/>
        </w:rPr>
        <w:t xml:space="preserve">      </w:t>
      </w:r>
      <w:r w:rsidR="00287D3B">
        <w:rPr>
          <w:rFonts w:hint="eastAsia"/>
        </w:rPr>
        <w:t>考勤打卡表</w:t>
      </w:r>
    </w:p>
    <w:p w:rsidR="007377EC" w:rsidRDefault="007377EC"/>
    <w:p w:rsidR="00AB4E5A" w:rsidRDefault="00AB4E5A">
      <w:pPr>
        <w:ind w:firstLineChars="1300" w:firstLine="27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605461" wp14:editId="6F91E401">
                <wp:simplePos x="0" y="0"/>
                <wp:positionH relativeFrom="column">
                  <wp:posOffset>1618014</wp:posOffset>
                </wp:positionH>
                <wp:positionV relativeFrom="paragraph">
                  <wp:posOffset>37407</wp:posOffset>
                </wp:positionV>
                <wp:extent cx="0" cy="795647"/>
                <wp:effectExtent l="95250" t="0" r="57150" b="622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47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93FD8" id="直接连接符 50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2.95pt" to="127.4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">
                <v:stroke endarrow="open"/>
              </v:line>
            </w:pict>
          </mc:Fallback>
        </mc:AlternateContent>
      </w:r>
      <w:r w:rsidR="00287D3B">
        <w:rPr>
          <w:rFonts w:hint="eastAsia"/>
        </w:rPr>
        <w:t>考</w:t>
      </w:r>
    </w:p>
    <w:p w:rsidR="00AB4E5A" w:rsidRDefault="00287D3B">
      <w:pPr>
        <w:ind w:firstLineChars="1300" w:firstLine="2730"/>
      </w:pPr>
      <w:r>
        <w:rPr>
          <w:rFonts w:hint="eastAsia"/>
        </w:rPr>
        <w:t>勤</w:t>
      </w:r>
    </w:p>
    <w:p w:rsidR="00AB4E5A" w:rsidRDefault="00287D3B">
      <w:pPr>
        <w:ind w:firstLineChars="1300" w:firstLine="2730"/>
      </w:pPr>
      <w:r>
        <w:rPr>
          <w:rFonts w:hint="eastAsia"/>
        </w:rPr>
        <w:t>信</w:t>
      </w:r>
    </w:p>
    <w:p w:rsidR="007377EC" w:rsidRDefault="00287D3B" w:rsidP="00AB4E5A">
      <w:pPr>
        <w:ind w:firstLineChars="1300" w:firstLine="2730"/>
      </w:pPr>
      <w:r>
        <w:rPr>
          <w:rFonts w:hint="eastAsia"/>
        </w:rPr>
        <w:t>息</w:t>
      </w:r>
      <w:r w:rsidR="00AB4E5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A42667" wp14:editId="0E61FD7C">
                <wp:simplePos x="0" y="0"/>
                <wp:positionH relativeFrom="column">
                  <wp:posOffset>-134620</wp:posOffset>
                </wp:positionH>
                <wp:positionV relativeFrom="paragraph">
                  <wp:posOffset>199390</wp:posOffset>
                </wp:positionV>
                <wp:extent cx="704850" cy="371475"/>
                <wp:effectExtent l="4445" t="4445" r="14605" b="508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22A42667" id="椭圆 43" o:spid="_x0000_s1037" style="position:absolute;left:0;text-align:left;margin-left:-10.6pt;margin-top:15.7pt;width:55.5pt;height:29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oval>
            </w:pict>
          </mc:Fallback>
        </mc:AlternateContent>
      </w:r>
    </w:p>
    <w:p w:rsidR="007377EC" w:rsidRDefault="00AB4E5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C63816" wp14:editId="1662A373">
                <wp:simplePos x="0" y="0"/>
                <wp:positionH relativeFrom="column">
                  <wp:posOffset>578921</wp:posOffset>
                </wp:positionH>
                <wp:positionV relativeFrom="paragraph">
                  <wp:posOffset>179317</wp:posOffset>
                </wp:positionV>
                <wp:extent cx="730333" cy="0"/>
                <wp:effectExtent l="38100" t="76200" r="0" b="1143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333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6E931" id="直接连接符 41" o:spid="_x0000_s1026" style="position:absolute;left:0;text-align:lef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14.1pt" to="103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252534" wp14:editId="69111F18">
                <wp:simplePos x="0" y="0"/>
                <wp:positionH relativeFrom="column">
                  <wp:posOffset>1300068</wp:posOffset>
                </wp:positionH>
                <wp:positionV relativeFrom="paragraph">
                  <wp:posOffset>26150</wp:posOffset>
                </wp:positionV>
                <wp:extent cx="648335" cy="304800"/>
                <wp:effectExtent l="4445" t="4445" r="13970" b="146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1252534" id="矩形 46" o:spid="_x0000_s1038" style="position:absolute;left:0;text-align:left;margin-left:102.35pt;margin-top:2.05pt;width:51.05pt;height:2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287D3B">
        <w:rPr>
          <w:rFonts w:hint="eastAsia"/>
        </w:rPr>
        <w:t xml:space="preserve">          </w:t>
      </w:r>
      <w:r w:rsidR="00287D3B">
        <w:rPr>
          <w:rFonts w:hint="eastAsia"/>
        </w:rPr>
        <w:t>考勤信息</w:t>
      </w:r>
    </w:p>
    <w:p w:rsidR="007377EC" w:rsidRDefault="00AB4E5A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AC6781B" wp14:editId="0AFA9794">
                <wp:simplePos x="0" y="0"/>
                <wp:positionH relativeFrom="column">
                  <wp:posOffset>400792</wp:posOffset>
                </wp:positionH>
                <wp:positionV relativeFrom="paragraph">
                  <wp:posOffset>159328</wp:posOffset>
                </wp:positionV>
                <wp:extent cx="362198" cy="320634"/>
                <wp:effectExtent l="0" t="0" r="76200" b="609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8" cy="32063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20DFE" id="直接连接符 44" o:spid="_x0000_s1026" style="position:absolute;left:0;text-align:lef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2.55pt" to="60.0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">
                <v:stroke endarrow="open"/>
              </v:line>
            </w:pict>
          </mc:Fallback>
        </mc:AlternateContent>
      </w:r>
      <w:r w:rsidR="00287D3B">
        <w:rPr>
          <w:rFonts w:hint="eastAsia"/>
        </w:rPr>
        <w:t xml:space="preserve">                               </w:t>
      </w:r>
    </w:p>
    <w:p w:rsidR="007377EC" w:rsidRDefault="00287D3B">
      <w:r>
        <w:rPr>
          <w:rFonts w:hint="eastAsia"/>
        </w:rPr>
        <w:t xml:space="preserve">             </w:t>
      </w:r>
    </w:p>
    <w:p w:rsidR="007377EC" w:rsidRDefault="00287D3B" w:rsidP="00167BF1">
      <w:pPr>
        <w:ind w:firstLineChars="550" w:firstLine="1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494648</wp:posOffset>
                </wp:positionH>
                <wp:positionV relativeFrom="paragraph">
                  <wp:posOffset>178435</wp:posOffset>
                </wp:positionV>
                <wp:extent cx="904875" cy="63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35A9" id="直接连接符 42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14.05pt" to="110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"/>
            </w:pict>
          </mc:Fallback>
        </mc:AlternateContent>
      </w:r>
      <w:r w:rsidR="00167BF1">
        <w:rPr>
          <w:rFonts w:hint="eastAsia"/>
        </w:rPr>
        <w:t>考勤表</w:t>
      </w:r>
      <w:bookmarkStart w:id="0" w:name="_GoBack"/>
      <w:bookmarkEnd w:id="0"/>
    </w:p>
    <w:p w:rsidR="007377EC" w:rsidRDefault="00287D3B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500503</wp:posOffset>
                </wp:positionH>
                <wp:positionV relativeFrom="paragraph">
                  <wp:posOffset>34290</wp:posOffset>
                </wp:positionV>
                <wp:extent cx="904875" cy="63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F378" id="直接连接符 47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2.7pt" to="110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"/>
            </w:pict>
          </mc:Fallback>
        </mc:AlternateContent>
      </w:r>
      <w:r w:rsidR="00167BF1">
        <w:rPr>
          <w:rFonts w:hint="eastAsia"/>
        </w:rPr>
        <w:t xml:space="preserve"> </w:t>
      </w:r>
    </w:p>
    <w:p w:rsidR="007377EC" w:rsidRPr="00231802" w:rsidRDefault="00287D3B" w:rsidP="00231802">
      <w:pPr>
        <w:ind w:firstLineChars="100" w:firstLine="240"/>
        <w:rPr>
          <w:sz w:val="24"/>
          <w:szCs w:val="24"/>
        </w:rPr>
      </w:pPr>
      <w:r w:rsidRPr="00231802">
        <w:rPr>
          <w:rFonts w:hint="eastAsia"/>
          <w:sz w:val="24"/>
          <w:szCs w:val="24"/>
        </w:rPr>
        <w:t xml:space="preserve">1.3.4 </w:t>
      </w:r>
      <w:r w:rsidRPr="00231802">
        <w:rPr>
          <w:rFonts w:hint="eastAsia"/>
          <w:sz w:val="24"/>
          <w:szCs w:val="24"/>
        </w:rPr>
        <w:t>总数据流图</w:t>
      </w:r>
    </w:p>
    <w:p w:rsidR="007377EC" w:rsidRDefault="007377EC"/>
    <w:p w:rsidR="007377EC" w:rsidRDefault="00287D3B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3179618</wp:posOffset>
                </wp:positionH>
                <wp:positionV relativeFrom="paragraph">
                  <wp:posOffset>108460</wp:posOffset>
                </wp:positionV>
                <wp:extent cx="713740" cy="363187"/>
                <wp:effectExtent l="0" t="0" r="10160" b="18415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6318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2" o:spid="_x0000_s1039" style="position:absolute;left:0;text-align:left;margin-left:250.35pt;margin-top:8.55pt;width:56.2pt;height:28.6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</w:t>
      </w:r>
    </w:p>
    <w:p w:rsidR="007377EC" w:rsidRDefault="00363E9F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B89B86" wp14:editId="0533337B">
                <wp:simplePos x="0" y="0"/>
                <wp:positionH relativeFrom="column">
                  <wp:posOffset>4605655</wp:posOffset>
                </wp:positionH>
                <wp:positionV relativeFrom="paragraph">
                  <wp:posOffset>99060</wp:posOffset>
                </wp:positionV>
                <wp:extent cx="0" cy="332105"/>
                <wp:effectExtent l="0" t="0" r="19050" b="1079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21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7EEF" id="直接连接符 163" o:spid="_x0000_s1026" style="position:absolute;left:0;text-align:left;flip:x y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65pt,7.8pt" to="362.6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"/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E5D7A02" wp14:editId="531E739F">
                <wp:simplePos x="0" y="0"/>
                <wp:positionH relativeFrom="column">
                  <wp:posOffset>2521981</wp:posOffset>
                </wp:positionH>
                <wp:positionV relativeFrom="paragraph">
                  <wp:posOffset>77883</wp:posOffset>
                </wp:positionV>
                <wp:extent cx="657225" cy="0"/>
                <wp:effectExtent l="0" t="0" r="9525" b="1905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93647" id="直接连接符 160" o:spid="_x0000_s1026" style="position:absolute;left:0;text-align:lef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6.15pt" to="250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"/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2466CE2" wp14:editId="72CBF6EF">
                <wp:simplePos x="0" y="0"/>
                <wp:positionH relativeFrom="column">
                  <wp:posOffset>2514600</wp:posOffset>
                </wp:positionH>
                <wp:positionV relativeFrom="paragraph">
                  <wp:posOffset>70658</wp:posOffset>
                </wp:positionV>
                <wp:extent cx="5938" cy="916561"/>
                <wp:effectExtent l="95250" t="0" r="70485" b="5524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916561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73379" id="直接连接符 159" o:spid="_x0000_s1026" style="position:absolute;left:0;text-align:lef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.55pt" to="198.4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">
                <v:stroke endarrow="open"/>
              </v:line>
            </w:pict>
          </mc:Fallback>
        </mc:AlternateContent>
      </w:r>
      <w:r w:rsidR="00287D3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657B101" wp14:editId="3D2E3A65">
                <wp:simplePos x="0" y="0"/>
                <wp:positionH relativeFrom="column">
                  <wp:posOffset>3876675</wp:posOffset>
                </wp:positionH>
                <wp:positionV relativeFrom="paragraph">
                  <wp:posOffset>93345</wp:posOffset>
                </wp:positionV>
                <wp:extent cx="732155" cy="8890"/>
                <wp:effectExtent l="0" t="41275" r="10795" b="64135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155" cy="8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FC35" id="直接连接符 165" o:spid="_x0000_s1026" style="position:absolute;left:0;text-align:left;flip:x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7.35pt" to="362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">
                <v:stroke endarrow="open"/>
              </v:line>
            </w:pict>
          </mc:Fallback>
        </mc:AlternateContent>
      </w:r>
      <w:r w:rsidR="00287D3B">
        <w:rPr>
          <w:rFonts w:hint="eastAsia"/>
          <w:szCs w:val="21"/>
        </w:rPr>
        <w:t xml:space="preserve">                                                                   </w:t>
      </w:r>
      <w:r w:rsidR="00287D3B">
        <w:rPr>
          <w:rFonts w:hint="eastAsia"/>
          <w:szCs w:val="21"/>
        </w:rPr>
        <w:t>职工工资</w:t>
      </w:r>
    </w:p>
    <w:p w:rsidR="007377EC" w:rsidRDefault="00287D3B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3195791</wp:posOffset>
                </wp:positionH>
                <wp:positionV relativeFrom="paragraph">
                  <wp:posOffset>116840</wp:posOffset>
                </wp:positionV>
                <wp:extent cx="675640" cy="400050"/>
                <wp:effectExtent l="4445" t="4445" r="5715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id="椭圆 161" o:spid="_x0000_s1040" style="position:absolute;left:0;text-align:left;margin-left:251.65pt;margin-top:9.2pt;width:53.2pt;height:31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                         </w:t>
      </w:r>
    </w:p>
    <w:p w:rsidR="007377EC" w:rsidRDefault="00363E9F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082E07" wp14:editId="7CDA9A95">
                <wp:simplePos x="0" y="0"/>
                <wp:positionH relativeFrom="column">
                  <wp:posOffset>4289837</wp:posOffset>
                </wp:positionH>
                <wp:positionV relativeFrom="paragraph">
                  <wp:posOffset>172687</wp:posOffset>
                </wp:positionV>
                <wp:extent cx="682847" cy="0"/>
                <wp:effectExtent l="0" t="0" r="22225" b="1905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47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3537" id="直接连接符 166" o:spid="_x0000_s1026" style="position:absolute;left:0;text-align:lef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13.6pt" to="391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"/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693060" wp14:editId="0371C299">
                <wp:simplePos x="0" y="0"/>
                <wp:positionH relativeFrom="column">
                  <wp:posOffset>2668979</wp:posOffset>
                </wp:positionH>
                <wp:positionV relativeFrom="paragraph">
                  <wp:posOffset>115982</wp:posOffset>
                </wp:positionV>
                <wp:extent cx="0" cy="477240"/>
                <wp:effectExtent l="0" t="0" r="19050" b="1841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7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1C9E" id="直接连接符 156" o:spid="_x0000_s1026" style="position:absolute;left:0;text-align:left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9.15pt" to="210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"/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431464" wp14:editId="2E720BA2">
                <wp:simplePos x="0" y="0"/>
                <wp:positionH relativeFrom="column">
                  <wp:posOffset>3874325</wp:posOffset>
                </wp:positionH>
                <wp:positionV relativeFrom="paragraph">
                  <wp:posOffset>115982</wp:posOffset>
                </wp:positionV>
                <wp:extent cx="433960" cy="0"/>
                <wp:effectExtent l="0" t="76200" r="23495" b="11430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A7040" id="直接连接符 158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9.15pt" to="339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">
                <v:stroke endarrow="open"/>
              </v:line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8350E61" wp14:editId="567598D9">
                <wp:simplePos x="0" y="0"/>
                <wp:positionH relativeFrom="column">
                  <wp:posOffset>2665730</wp:posOffset>
                </wp:positionH>
                <wp:positionV relativeFrom="paragraph">
                  <wp:posOffset>116807</wp:posOffset>
                </wp:positionV>
                <wp:extent cx="533400" cy="635"/>
                <wp:effectExtent l="0" t="48895" r="0" b="6477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993D1" id="直接连接符 164" o:spid="_x0000_s1026" style="position:absolute;left:0;text-align:left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pt,9.2pt" to="251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">
                <v:stroke endarrow="open"/>
              </v:line>
            </w:pict>
          </mc:Fallback>
        </mc:AlternateContent>
      </w:r>
      <w:r w:rsidR="00287D3B">
        <w:rPr>
          <w:rFonts w:hint="eastAsia"/>
          <w:szCs w:val="21"/>
        </w:rPr>
        <w:t xml:space="preserve">                                                             </w:t>
      </w:r>
      <w:r w:rsidR="00287D3B">
        <w:rPr>
          <w:rFonts w:hint="eastAsia"/>
          <w:szCs w:val="21"/>
        </w:rPr>
        <w:t>职工信息表</w:t>
      </w:r>
    </w:p>
    <w:p w:rsidR="007377EC" w:rsidRDefault="00363E9F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B9A9332" wp14:editId="740DDC26">
                <wp:simplePos x="0" y="0"/>
                <wp:positionH relativeFrom="column">
                  <wp:posOffset>4604657</wp:posOffset>
                </wp:positionH>
                <wp:positionV relativeFrom="paragraph">
                  <wp:posOffset>4750</wp:posOffset>
                </wp:positionV>
                <wp:extent cx="0" cy="184068"/>
                <wp:effectExtent l="95250" t="38100" r="57150" b="2603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068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9AC0" id="直接连接符 135" o:spid="_x0000_s1026" style="position:absolute;left:0;text-align:left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.35pt" to="362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41356B" wp14:editId="7CAB1851">
                <wp:simplePos x="0" y="0"/>
                <wp:positionH relativeFrom="column">
                  <wp:posOffset>4259960</wp:posOffset>
                </wp:positionH>
                <wp:positionV relativeFrom="paragraph">
                  <wp:posOffset>200149</wp:posOffset>
                </wp:positionV>
                <wp:extent cx="694055" cy="397823"/>
                <wp:effectExtent l="0" t="0" r="10795" b="2159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39782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1356B" id="椭圆 142" o:spid="_x0000_s1041" style="position:absolute;left:0;text-align:left;margin-left:335.45pt;margin-top:15.75pt;width:54.65pt;height:31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D8CEA89" wp14:editId="120E43C4">
                <wp:simplePos x="0" y="0"/>
                <wp:positionH relativeFrom="column">
                  <wp:posOffset>4292600</wp:posOffset>
                </wp:positionH>
                <wp:positionV relativeFrom="paragraph">
                  <wp:posOffset>10317</wp:posOffset>
                </wp:positionV>
                <wp:extent cx="682847" cy="0"/>
                <wp:effectExtent l="0" t="0" r="2222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47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E372A" id="直接连接符 33" o:spid="_x0000_s1026" style="position:absolute;left:0;text-align:lef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.8pt" to="391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"/>
            </w:pict>
          </mc:Fallback>
        </mc:AlternateContent>
      </w:r>
    </w:p>
    <w:p w:rsidR="007377EC" w:rsidRDefault="00363E9F">
      <w:pPr>
        <w:ind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7182B8C" wp14:editId="154B4A57">
                <wp:simplePos x="0" y="0"/>
                <wp:positionH relativeFrom="column">
                  <wp:posOffset>5289896</wp:posOffset>
                </wp:positionH>
                <wp:positionV relativeFrom="paragraph">
                  <wp:posOffset>203835</wp:posOffset>
                </wp:positionV>
                <wp:extent cx="338" cy="237490"/>
                <wp:effectExtent l="0" t="0" r="19050" b="292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" cy="2374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3370" id="直接连接符 36" o:spid="_x0000_s1026" style="position:absolute;left:0;text-align:lef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5pt,16.05pt" to="416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"/>
            </w:pict>
          </mc:Fallback>
        </mc:AlternateContent>
      </w:r>
    </w:p>
    <w:p w:rsidR="007377EC" w:rsidRDefault="00363E9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06662B" wp14:editId="2B8A6527">
                <wp:simplePos x="0" y="0"/>
                <wp:positionH relativeFrom="column">
                  <wp:posOffset>4949041</wp:posOffset>
                </wp:positionH>
                <wp:positionV relativeFrom="paragraph">
                  <wp:posOffset>6334</wp:posOffset>
                </wp:positionV>
                <wp:extent cx="341745" cy="446"/>
                <wp:effectExtent l="38100" t="76200" r="0" b="11430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45" cy="446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2FB97" id="直接连接符 34" o:spid="_x0000_s1026" style="position:absolute;left:0;text-align:left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.5pt" to="416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" strokeweight="1pt">
                <v:stroke endarrow="open"/>
              </v:line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8C333B1" wp14:editId="53A2E6D7">
                <wp:simplePos x="0" y="0"/>
                <wp:positionH relativeFrom="column">
                  <wp:posOffset>151410</wp:posOffset>
                </wp:positionH>
                <wp:positionV relativeFrom="paragraph">
                  <wp:posOffset>190402</wp:posOffset>
                </wp:positionV>
                <wp:extent cx="0" cy="326200"/>
                <wp:effectExtent l="0" t="0" r="19050" b="36195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62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D33EB" id="直接连接符 137" o:spid="_x0000_s1026" style="position:absolute;left:0;text-align:lef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5pt" to="11.9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"/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B7EA245" wp14:editId="3423F494">
                <wp:simplePos x="0" y="0"/>
                <wp:positionH relativeFrom="column">
                  <wp:posOffset>151410</wp:posOffset>
                </wp:positionH>
                <wp:positionV relativeFrom="paragraph">
                  <wp:posOffset>198516</wp:posOffset>
                </wp:positionV>
                <wp:extent cx="686023" cy="5938"/>
                <wp:effectExtent l="0" t="76200" r="19050" b="10858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23" cy="5938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37A2" id="直接连接符 146" o:spid="_x0000_s1026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5.65pt" to="65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">
                <v:stroke endarrow="open"/>
              </v:line>
            </w:pict>
          </mc:Fallback>
        </mc:AlternateContent>
      </w:r>
      <w:r w:rsidR="00287D3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6A9E7E" wp14:editId="2F4F219D">
                <wp:simplePos x="0" y="0"/>
                <wp:positionH relativeFrom="column">
                  <wp:posOffset>827405</wp:posOffset>
                </wp:positionH>
                <wp:positionV relativeFrom="paragraph">
                  <wp:posOffset>35560</wp:posOffset>
                </wp:positionV>
                <wp:extent cx="665480" cy="381000"/>
                <wp:effectExtent l="4445" t="4445" r="15875" b="14605"/>
                <wp:wrapNone/>
                <wp:docPr id="147" name="椭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626A9E7E" id="椭圆 147" o:spid="_x0000_s1042" style="position:absolute;left:0;text-align:left;margin-left:65.15pt;margin-top:2.8pt;width:52.4pt;height:30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登记</w:t>
                      </w:r>
                    </w:p>
                  </w:txbxContent>
                </v:textbox>
              </v:oval>
            </w:pict>
          </mc:Fallback>
        </mc:AlternateContent>
      </w:r>
      <w:r w:rsidR="00287D3B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9C955B6" wp14:editId="0BE9DA26">
                <wp:simplePos x="0" y="0"/>
                <wp:positionH relativeFrom="column">
                  <wp:posOffset>2303780</wp:posOffset>
                </wp:positionH>
                <wp:positionV relativeFrom="paragraph">
                  <wp:posOffset>7620</wp:posOffset>
                </wp:positionV>
                <wp:extent cx="648335" cy="304800"/>
                <wp:effectExtent l="4445" t="4445" r="13970" b="1460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9C955B6" id="矩形 152" o:spid="_x0000_s1043" style="position:absolute;left:0;text-align:left;margin-left:181.4pt;margin-top:.6pt;width:51.05pt;height:24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 w:rsidR="00287D3B">
        <w:rPr>
          <w:rFonts w:hint="eastAsia"/>
          <w:sz w:val="15"/>
          <w:szCs w:val="15"/>
        </w:rPr>
        <w:t xml:space="preserve">    </w:t>
      </w:r>
      <w:r w:rsidR="00287D3B">
        <w:rPr>
          <w:rFonts w:hint="eastAsia"/>
          <w:szCs w:val="21"/>
        </w:rPr>
        <w:t>个人信息</w:t>
      </w:r>
      <w:r w:rsidR="00287D3B">
        <w:rPr>
          <w:rFonts w:hint="eastAsia"/>
          <w:szCs w:val="21"/>
        </w:rPr>
        <w:t xml:space="preserve">             </w:t>
      </w:r>
      <w:r w:rsidR="00287D3B">
        <w:rPr>
          <w:rFonts w:hint="eastAsia"/>
          <w:szCs w:val="21"/>
        </w:rPr>
        <w:t>个人信息</w:t>
      </w:r>
      <w:r w:rsidR="00287D3B">
        <w:rPr>
          <w:rFonts w:hint="eastAsia"/>
          <w:szCs w:val="21"/>
        </w:rPr>
        <w:t xml:space="preserve">                </w:t>
      </w:r>
      <w:r w:rsidR="00287D3B">
        <w:rPr>
          <w:rFonts w:hint="eastAsia"/>
          <w:szCs w:val="21"/>
        </w:rPr>
        <w:t>调动地点</w:t>
      </w:r>
    </w:p>
    <w:p w:rsidR="007377EC" w:rsidRDefault="00363E9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64FDDE" wp14:editId="2F6BEDCA">
                <wp:simplePos x="0" y="0"/>
                <wp:positionH relativeFrom="column">
                  <wp:posOffset>2955117</wp:posOffset>
                </wp:positionH>
                <wp:positionV relativeFrom="paragraph">
                  <wp:posOffset>45430</wp:posOffset>
                </wp:positionV>
                <wp:extent cx="2337385" cy="0"/>
                <wp:effectExtent l="0" t="0" r="2540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C95A0" id="直接连接符 35" o:spid="_x0000_s1026" style="position:absolute;left:0;text-align:left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3.6pt" to="416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"/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A8E2471" wp14:editId="1A18D686">
                <wp:simplePos x="0" y="0"/>
                <wp:positionH relativeFrom="column">
                  <wp:posOffset>2674916</wp:posOffset>
                </wp:positionH>
                <wp:positionV relativeFrom="paragraph">
                  <wp:posOffset>111034</wp:posOffset>
                </wp:positionV>
                <wp:extent cx="0" cy="890650"/>
                <wp:effectExtent l="0" t="0" r="19050" b="2413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0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2F527" id="直接连接符 138" o:spid="_x0000_s1026" style="position:absolute;left:0;text-align:lef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8.75pt" to="210.6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"/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5EA937E" wp14:editId="5329272F">
                <wp:simplePos x="0" y="0"/>
                <wp:positionH relativeFrom="column">
                  <wp:posOffset>2473036</wp:posOffset>
                </wp:positionH>
                <wp:positionV relativeFrom="paragraph">
                  <wp:posOffset>134785</wp:posOffset>
                </wp:positionV>
                <wp:extent cx="0" cy="350322"/>
                <wp:effectExtent l="95250" t="38100" r="57150" b="1206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322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12960" id="直接连接符 148" o:spid="_x0000_s1026" style="position:absolute;left:0;text-align:lef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0.6pt" to="194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">
                <v:stroke endarrow="open"/>
              </v:line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CD10AD1" wp14:editId="2A98DE7A">
                <wp:simplePos x="0" y="0"/>
                <wp:positionH relativeFrom="column">
                  <wp:posOffset>2820373</wp:posOffset>
                </wp:positionH>
                <wp:positionV relativeFrom="paragraph">
                  <wp:posOffset>113211</wp:posOffset>
                </wp:positionV>
                <wp:extent cx="0" cy="320634"/>
                <wp:effectExtent l="0" t="0" r="19050" b="2286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22BB" id="直接连接符 150" o:spid="_x0000_s1026" style="position:absolute;left:0;text-align:lef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8.9pt" to="222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"/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59BAD2F" wp14:editId="004FCD21">
                <wp:simplePos x="0" y="0"/>
                <wp:positionH relativeFrom="column">
                  <wp:posOffset>1493784</wp:posOffset>
                </wp:positionH>
                <wp:positionV relativeFrom="paragraph">
                  <wp:posOffset>18209</wp:posOffset>
                </wp:positionV>
                <wp:extent cx="800941" cy="635"/>
                <wp:effectExtent l="0" t="76200" r="18415" b="11366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41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509E5" id="直接连接符 136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.45pt" to="180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">
                <v:stroke endarrow="open"/>
              </v:line>
            </w:pict>
          </mc:Fallback>
        </mc:AlternateContent>
      </w:r>
      <w:r w:rsidR="00A673F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07D116E" wp14:editId="29126368">
                <wp:simplePos x="0" y="0"/>
                <wp:positionH relativeFrom="column">
                  <wp:posOffset>2579726</wp:posOffset>
                </wp:positionH>
                <wp:positionV relativeFrom="paragraph">
                  <wp:posOffset>142899</wp:posOffset>
                </wp:positionV>
                <wp:extent cx="824" cy="860961"/>
                <wp:effectExtent l="95250" t="38100" r="75565" b="1587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" cy="860961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7A79" id="直接连接符 153" o:spid="_x0000_s1026" style="position:absolute;left:0;text-align:left;flip:y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15pt,11.25pt" to="203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">
                <v:stroke endarrow="open"/>
              </v:line>
            </w:pict>
          </mc:Fallback>
        </mc:AlternateContent>
      </w:r>
      <w:r w:rsidR="00287D3B">
        <w:rPr>
          <w:rFonts w:hint="eastAsia"/>
          <w:szCs w:val="21"/>
        </w:rPr>
        <w:t xml:space="preserve">               </w:t>
      </w:r>
    </w:p>
    <w:p w:rsidR="007377EC" w:rsidRDefault="00A673F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17C68B3" wp14:editId="5CC977DD">
                <wp:simplePos x="0" y="0"/>
                <wp:positionH relativeFrom="column">
                  <wp:posOffset>1107374</wp:posOffset>
                </wp:positionH>
                <wp:positionV relativeFrom="paragraph">
                  <wp:posOffset>81346</wp:posOffset>
                </wp:positionV>
                <wp:extent cx="657225" cy="391886"/>
                <wp:effectExtent l="0" t="0" r="28575" b="27305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18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C68B3" id="椭圆 139" o:spid="_x0000_s1044" style="position:absolute;left:0;text-align:left;margin-left:87.2pt;margin-top:6.4pt;width:51.75pt;height:30.85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oval>
            </w:pict>
          </mc:Fallback>
        </mc:AlternateContent>
      </w:r>
      <w:r w:rsidR="00287D3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8083526" wp14:editId="2DEBC0CE">
                <wp:simplePos x="0" y="0"/>
                <wp:positionH relativeFrom="column">
                  <wp:posOffset>3551555</wp:posOffset>
                </wp:positionH>
                <wp:positionV relativeFrom="paragraph">
                  <wp:posOffset>38100</wp:posOffset>
                </wp:positionV>
                <wp:extent cx="666115" cy="371475"/>
                <wp:effectExtent l="4445" t="4445" r="15240" b="5080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38083526" id="椭圆 154" o:spid="_x0000_s1045" style="position:absolute;left:0;text-align:left;margin-left:279.65pt;margin-top:3pt;width:52.45pt;height:29.2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oval>
            </w:pict>
          </mc:Fallback>
        </mc:AlternateContent>
      </w:r>
      <w:r w:rsidR="00287D3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507C0C" wp14:editId="52B3B0B3">
                <wp:simplePos x="0" y="0"/>
                <wp:positionH relativeFrom="column">
                  <wp:posOffset>-134620</wp:posOffset>
                </wp:positionH>
                <wp:positionV relativeFrom="paragraph">
                  <wp:posOffset>115570</wp:posOffset>
                </wp:positionV>
                <wp:extent cx="533400" cy="304165"/>
                <wp:effectExtent l="4445" t="5080" r="14605" b="14605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8507C0C" id="矩形 145" o:spid="_x0000_s1046" style="position:absolute;left:0;text-align:left;margin-left:-10.6pt;margin-top:9.1pt;width:42pt;height:23.9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职工</w:t>
                      </w:r>
                    </w:p>
                  </w:txbxContent>
                </v:textbox>
              </v:rect>
            </w:pict>
          </mc:Fallback>
        </mc:AlternateContent>
      </w:r>
      <w:r w:rsidR="00287D3B">
        <w:rPr>
          <w:rFonts w:hint="eastAsia"/>
          <w:szCs w:val="21"/>
        </w:rPr>
        <w:t xml:space="preserve">       </w:t>
      </w:r>
      <w:r w:rsidR="00287D3B">
        <w:rPr>
          <w:rFonts w:hint="eastAsia"/>
          <w:szCs w:val="21"/>
        </w:rPr>
        <w:t>调动通知</w:t>
      </w:r>
      <w:r w:rsidR="00287D3B">
        <w:rPr>
          <w:rFonts w:hint="eastAsia"/>
          <w:szCs w:val="21"/>
        </w:rPr>
        <w:t xml:space="preserve">             </w:t>
      </w:r>
      <w:r w:rsidR="00287D3B">
        <w:rPr>
          <w:rFonts w:hint="eastAsia"/>
          <w:szCs w:val="21"/>
        </w:rPr>
        <w:t>有效调动</w:t>
      </w:r>
      <w:r w:rsidR="00287D3B">
        <w:rPr>
          <w:rFonts w:hint="eastAsia"/>
          <w:szCs w:val="21"/>
        </w:rPr>
        <w:t xml:space="preserve">        </w:t>
      </w:r>
      <w:r w:rsidR="00287D3B">
        <w:rPr>
          <w:rFonts w:hint="eastAsia"/>
          <w:szCs w:val="21"/>
        </w:rPr>
        <w:t>调动信息</w:t>
      </w:r>
      <w:r w:rsidR="00287D3B">
        <w:rPr>
          <w:rFonts w:hint="eastAsia"/>
          <w:szCs w:val="21"/>
        </w:rPr>
        <w:t xml:space="preserve">                 </w:t>
      </w:r>
      <w:r w:rsidR="00287D3B">
        <w:rPr>
          <w:rFonts w:hint="eastAsia"/>
          <w:szCs w:val="21"/>
        </w:rPr>
        <w:t>人事变动表</w:t>
      </w:r>
    </w:p>
    <w:p w:rsidR="007377EC" w:rsidRDefault="00363E9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749502" wp14:editId="448550DB">
                <wp:simplePos x="0" y="0"/>
                <wp:positionH relativeFrom="column">
                  <wp:posOffset>4598718</wp:posOffset>
                </wp:positionH>
                <wp:positionV relativeFrom="paragraph">
                  <wp:posOffset>5741</wp:posOffset>
                </wp:positionV>
                <wp:extent cx="664623" cy="0"/>
                <wp:effectExtent l="0" t="0" r="21590" b="1905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623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25BE9" id="直接连接符 157" o:spid="_x0000_s1026" style="position:absolute;left:0;text-align:lef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pt,.45pt" to="414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7BC750" wp14:editId="2C9A152A">
                <wp:simplePos x="0" y="0"/>
                <wp:positionH relativeFrom="column">
                  <wp:posOffset>4592782</wp:posOffset>
                </wp:positionH>
                <wp:positionV relativeFrom="paragraph">
                  <wp:posOffset>50256</wp:posOffset>
                </wp:positionV>
                <wp:extent cx="676910" cy="0"/>
                <wp:effectExtent l="0" t="0" r="27940" b="1905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6434" id="直接连接符 155" o:spid="_x0000_s1026" style="position:absolute;left:0;text-align:left;flip:x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65pt,3.95pt" to="414.9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" strokeweight="1pt"/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E2AC294" wp14:editId="397764D5">
                <wp:simplePos x="0" y="0"/>
                <wp:positionH relativeFrom="column">
                  <wp:posOffset>400792</wp:posOffset>
                </wp:positionH>
                <wp:positionV relativeFrom="paragraph">
                  <wp:posOffset>76992</wp:posOffset>
                </wp:positionV>
                <wp:extent cx="700644" cy="0"/>
                <wp:effectExtent l="0" t="76200" r="23495" b="11430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4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EE44" id="直接连接符 172" o:spid="_x0000_s1026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6.05pt" to="86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">
                <v:stroke endarrow="open"/>
              </v:line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4641AA5" wp14:editId="7F5EE88E">
                <wp:simplePos x="0" y="0"/>
                <wp:positionH relativeFrom="column">
                  <wp:posOffset>1764598</wp:posOffset>
                </wp:positionH>
                <wp:positionV relativeFrom="paragraph">
                  <wp:posOffset>82929</wp:posOffset>
                </wp:positionV>
                <wp:extent cx="708231" cy="0"/>
                <wp:effectExtent l="0" t="0" r="15875" b="1905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231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3CB29" id="直接连接符 143" o:spid="_x0000_s1026" style="position:absolute;left:0;text-align:lef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6.55pt" to="194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"/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70C8DC3" wp14:editId="37A76D8C">
                <wp:simplePos x="0" y="0"/>
                <wp:positionH relativeFrom="column">
                  <wp:posOffset>2817421</wp:posOffset>
                </wp:positionH>
                <wp:positionV relativeFrom="paragraph">
                  <wp:posOffset>37605</wp:posOffset>
                </wp:positionV>
                <wp:extent cx="724395" cy="0"/>
                <wp:effectExtent l="0" t="76200" r="19050" b="1143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D667" id="直接连接符 141" o:spid="_x0000_s1026" style="position:absolute;left:0;text-align:lef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2.95pt" to="278.9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">
                <v:stroke endarrow="open"/>
              </v:line>
            </w:pict>
          </mc:Fallback>
        </mc:AlternateContent>
      </w:r>
      <w:r w:rsidR="0079549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226981" wp14:editId="1C3644F2">
                <wp:simplePos x="0" y="0"/>
                <wp:positionH relativeFrom="column">
                  <wp:posOffset>4223888</wp:posOffset>
                </wp:positionH>
                <wp:positionV relativeFrom="paragraph">
                  <wp:posOffset>35221</wp:posOffset>
                </wp:positionV>
                <wp:extent cx="344170" cy="635"/>
                <wp:effectExtent l="0" t="48895" r="17780" b="6477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BA543" id="直接连接符 140" o:spid="_x0000_s1026" style="position:absolute;left:0;text-align:left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2.75pt" to="359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">
                <v:stroke endarrow="open"/>
              </v:line>
            </w:pict>
          </mc:Fallback>
        </mc:AlternateContent>
      </w:r>
      <w:r w:rsidR="00287D3B">
        <w:rPr>
          <w:rFonts w:hint="eastAsia"/>
          <w:szCs w:val="21"/>
        </w:rPr>
        <w:t xml:space="preserve">                            </w:t>
      </w:r>
    </w:p>
    <w:p w:rsidR="007377EC" w:rsidRDefault="00A673F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8FFAB8A" wp14:editId="3364ACBE">
                <wp:simplePos x="0" y="0"/>
                <wp:positionH relativeFrom="column">
                  <wp:posOffset>139535</wp:posOffset>
                </wp:positionH>
                <wp:positionV relativeFrom="paragraph">
                  <wp:posOffset>24897</wp:posOffset>
                </wp:positionV>
                <wp:extent cx="0" cy="378386"/>
                <wp:effectExtent l="0" t="0" r="19050" b="22225"/>
                <wp:wrapNone/>
                <wp:docPr id="173" name="直接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386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38D4" id="直接连接符 173" o:spid="_x0000_s1026" style="position:absolute;left:0;text-align:left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.95pt" to="1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"/>
            </w:pict>
          </mc:Fallback>
        </mc:AlternateContent>
      </w:r>
      <w:r w:rsidR="00287D3B">
        <w:rPr>
          <w:rFonts w:hint="eastAsia"/>
          <w:szCs w:val="21"/>
        </w:rPr>
        <w:t xml:space="preserve">                                         </w:t>
      </w:r>
      <w:r w:rsidR="00287D3B">
        <w:rPr>
          <w:rFonts w:hint="eastAsia"/>
          <w:szCs w:val="21"/>
        </w:rPr>
        <w:t>考勤信息</w:t>
      </w:r>
    </w:p>
    <w:p w:rsidR="007377EC" w:rsidRPr="00AB4E5A" w:rsidRDefault="00363E9F" w:rsidP="0023180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D9165F" wp14:editId="3C3C1D7E">
                <wp:simplePos x="0" y="0"/>
                <wp:positionH relativeFrom="column">
                  <wp:posOffset>4681847</wp:posOffset>
                </wp:positionH>
                <wp:positionV relativeFrom="paragraph">
                  <wp:posOffset>316082</wp:posOffset>
                </wp:positionV>
                <wp:extent cx="486822" cy="0"/>
                <wp:effectExtent l="0" t="0" r="2794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2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EC89F" id="直接连接符 32" o:spid="_x0000_s1026" style="position:absolute;left:0;text-align:lef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24.9pt" to="40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" strokecolor="black [3213]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94442AA" wp14:editId="7ABE5011">
                <wp:simplePos x="0" y="0"/>
                <wp:positionH relativeFrom="column">
                  <wp:posOffset>4675909</wp:posOffset>
                </wp:positionH>
                <wp:positionV relativeFrom="paragraph">
                  <wp:posOffset>274518</wp:posOffset>
                </wp:positionV>
                <wp:extent cx="492826" cy="0"/>
                <wp:effectExtent l="0" t="0" r="2159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82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6CBBF" id="直接连接符 31" o:spid="_x0000_s1026" style="position:absolute;left:0;text-align:lef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21.6pt" to="40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" strokecolor="black [3213]">
                <v:stroke joinstyle="miter"/>
              </v:line>
            </w:pict>
          </mc:Fallback>
        </mc:AlternateContent>
      </w:r>
      <w:r w:rsidR="00AB4E5A" w:rsidRPr="00AB4E5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21293FC" wp14:editId="4DC41578">
                <wp:simplePos x="0" y="0"/>
                <wp:positionH relativeFrom="column">
                  <wp:posOffset>4627880</wp:posOffset>
                </wp:positionH>
                <wp:positionV relativeFrom="paragraph">
                  <wp:posOffset>48639</wp:posOffset>
                </wp:positionV>
                <wp:extent cx="62928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E5A" w:rsidRDefault="00363E9F">
                            <w:r>
                              <w:rPr>
                                <w:rFonts w:hint="eastAsia"/>
                              </w:rPr>
                              <w:t>考勤表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293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7" type="#_x0000_t202" style="position:absolute;left:0;text-align:left;margin-left:364.4pt;margin-top:3.85pt;width:49.55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" stroked="f">
                <v:textbox style="mso-fit-shape-to-text:t">
                  <w:txbxContent>
                    <w:p w:rsidR="00AB4E5A" w:rsidRDefault="00363E9F">
                      <w:r>
                        <w:rPr>
                          <w:rFonts w:hint="eastAsia"/>
                        </w:rPr>
                        <w:t>考勤表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E5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787E39" wp14:editId="078F448D">
                <wp:simplePos x="0" y="0"/>
                <wp:positionH relativeFrom="column">
                  <wp:posOffset>4262607</wp:posOffset>
                </wp:positionH>
                <wp:positionV relativeFrom="paragraph">
                  <wp:posOffset>203267</wp:posOffset>
                </wp:positionV>
                <wp:extent cx="365776" cy="0"/>
                <wp:effectExtent l="0" t="76200" r="15240" b="1143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9DFD" id="直接连接符 30" o:spid="_x0000_s1026" style="position:absolute;left:0;text-align:lef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6pt" to="364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" strokecolor="black [3213]" strokeweight="1pt">
                <v:stroke startarrow="open" endarrowwidth="narrow" joinstyle="miter"/>
              </v:line>
            </w:pict>
          </mc:Fallback>
        </mc:AlternateContent>
      </w:r>
      <w:r w:rsidR="00AB4E5A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E4581CF" wp14:editId="6B919898">
                <wp:simplePos x="0" y="0"/>
                <wp:positionH relativeFrom="column">
                  <wp:posOffset>2674917</wp:posOffset>
                </wp:positionH>
                <wp:positionV relativeFrom="paragraph">
                  <wp:posOffset>202656</wp:posOffset>
                </wp:positionV>
                <wp:extent cx="884712" cy="0"/>
                <wp:effectExtent l="0" t="76200" r="10795" b="1143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2BDB2" id="直接连接符 29" o:spid="_x0000_s1026" style="position:absolute;left:0;text-align:lef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5.95pt" to="280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" strokecolor="black [3213]" strokeweight="1pt">
                <v:stroke startarrow="open" endarrowwidth="narrow" joinstyle="miter"/>
              </v:line>
            </w:pict>
          </mc:Fallback>
        </mc:AlternateContent>
      </w:r>
      <w:r w:rsidR="00AB4E5A"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B97FA7A" wp14:editId="2070EC85">
                <wp:simplePos x="0" y="0"/>
                <wp:positionH relativeFrom="column">
                  <wp:posOffset>3578645</wp:posOffset>
                </wp:positionH>
                <wp:positionV relativeFrom="paragraph">
                  <wp:posOffset>11901</wp:posOffset>
                </wp:positionV>
                <wp:extent cx="685165" cy="381000"/>
                <wp:effectExtent l="0" t="0" r="19685" b="1905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4B97FA7A" id="椭圆 170" o:spid="_x0000_s1048" style="position:absolute;left:0;text-align:left;margin-left:281.8pt;margin-top:.95pt;width:53.95pt;height:30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</w:p>
                  </w:txbxContent>
                </v:textbox>
              </v:oval>
            </w:pict>
          </mc:Fallback>
        </mc:AlternateContent>
      </w:r>
      <w:r w:rsidR="00AB4E5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2E67C2" wp14:editId="3A4F5538">
                <wp:simplePos x="0" y="0"/>
                <wp:positionH relativeFrom="column">
                  <wp:posOffset>1666875</wp:posOffset>
                </wp:positionH>
                <wp:positionV relativeFrom="paragraph">
                  <wp:posOffset>210251</wp:posOffset>
                </wp:positionV>
                <wp:extent cx="912669" cy="0"/>
                <wp:effectExtent l="0" t="0" r="20955" b="1905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2669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AA479" id="直接连接符 168" o:spid="_x0000_s1026" style="position:absolute;left:0;text-align:left;flip:x 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6.55pt" to="203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"/>
            </w:pict>
          </mc:Fallback>
        </mc:AlternateContent>
      </w:r>
      <w:r w:rsidR="00A673F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08513B9" wp14:editId="5C525388">
                <wp:simplePos x="0" y="0"/>
                <wp:positionH relativeFrom="column">
                  <wp:posOffset>139534</wp:posOffset>
                </wp:positionH>
                <wp:positionV relativeFrom="paragraph">
                  <wp:posOffset>199505</wp:posOffset>
                </wp:positionV>
                <wp:extent cx="870775" cy="0"/>
                <wp:effectExtent l="0" t="76200" r="24765" b="114300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7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DC5A3" id="直接连接符 174" o:spid="_x0000_s1026" style="position:absolute;left:0;text-align:left;flip:y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pt,15.7pt" to="79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">
                <v:stroke endarrow="open"/>
              </v:line>
            </w:pict>
          </mc:Fallback>
        </mc:AlternateContent>
      </w:r>
      <w:r w:rsidR="00287D3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D5B7281" wp14:editId="1844A07F">
                <wp:simplePos x="0" y="0"/>
                <wp:positionH relativeFrom="column">
                  <wp:posOffset>1008380</wp:posOffset>
                </wp:positionH>
                <wp:positionV relativeFrom="paragraph">
                  <wp:posOffset>6985</wp:posOffset>
                </wp:positionV>
                <wp:extent cx="654685" cy="400050"/>
                <wp:effectExtent l="4445" t="4445" r="7620" b="14605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377EC" w:rsidRDefault="00287D3B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oval w14:anchorId="5D5B7281" id="椭圆 171" o:spid="_x0000_s1049" style="position:absolute;left:0;text-align:left;margin-left:79.4pt;margin-top:.55pt;width:51.55pt;height:31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">
                <v:textbox>
                  <w:txbxContent>
                    <w:p w:rsidR="007377EC" w:rsidRDefault="00287D3B">
                      <w:pPr>
                        <w:jc w:val="center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登记</w:t>
                      </w:r>
                    </w:p>
                  </w:txbxContent>
                </v:textbox>
              </v:oval>
            </w:pict>
          </mc:Fallback>
        </mc:AlternateContent>
      </w:r>
      <w:r w:rsidR="00287D3B">
        <w:rPr>
          <w:rFonts w:hint="eastAsia"/>
          <w:szCs w:val="21"/>
        </w:rPr>
        <w:t xml:space="preserve">    </w:t>
      </w:r>
      <w:r w:rsidR="00287D3B">
        <w:rPr>
          <w:rFonts w:hint="eastAsia"/>
          <w:szCs w:val="21"/>
        </w:rPr>
        <w:t>考勤打卡表</w:t>
      </w:r>
      <w:r w:rsidR="00287D3B"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 </w:t>
      </w:r>
      <w:r w:rsidR="00287D3B">
        <w:rPr>
          <w:rFonts w:hint="eastAsia"/>
          <w:szCs w:val="21"/>
        </w:rPr>
        <w:t xml:space="preserve">                                       </w:t>
      </w:r>
    </w:p>
    <w:p w:rsidR="007377EC" w:rsidRDefault="00287D3B">
      <w:pPr>
        <w:spacing w:line="4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1.4</w:t>
      </w:r>
      <w:r>
        <w:rPr>
          <w:rFonts w:hint="eastAsia"/>
          <w:b/>
          <w:sz w:val="24"/>
          <w:szCs w:val="24"/>
        </w:rPr>
        <w:t>数据字典</w:t>
      </w:r>
    </w:p>
    <w:p w:rsidR="007377EC" w:rsidRDefault="00287D3B" w:rsidP="007F25B1">
      <w:pPr>
        <w:spacing w:line="400" w:lineRule="atLeast"/>
        <w:ind w:firstLine="420"/>
        <w:rPr>
          <w:b/>
          <w:sz w:val="24"/>
          <w:szCs w:val="24"/>
        </w:rPr>
      </w:pPr>
      <w:r w:rsidRPr="007F25B1">
        <w:rPr>
          <w:rFonts w:hint="eastAsia"/>
          <w:sz w:val="24"/>
          <w:szCs w:val="24"/>
        </w:rPr>
        <w:t>1.4.1</w:t>
      </w:r>
      <w:r w:rsidRPr="007F25B1">
        <w:rPr>
          <w:rFonts w:hint="eastAsia"/>
          <w:sz w:val="24"/>
          <w:szCs w:val="24"/>
        </w:rPr>
        <w:t>数据项</w:t>
      </w:r>
    </w:p>
    <w:p w:rsidR="007377EC" w:rsidRDefault="00287D3B" w:rsidP="007F25B1">
      <w:pPr>
        <w:spacing w:line="40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部门信息表</w:t>
      </w:r>
    </w:p>
    <w:tbl>
      <w:tblPr>
        <w:tblStyle w:val="a3"/>
        <w:tblW w:w="6093" w:type="dxa"/>
        <w:tblInd w:w="678" w:type="dxa"/>
        <w:tblLayout w:type="fixed"/>
        <w:tblLook w:val="04A0" w:firstRow="1" w:lastRow="0" w:firstColumn="1" w:lastColumn="0" w:noHBand="0" w:noVBand="1"/>
      </w:tblPr>
      <w:tblGrid>
        <w:gridCol w:w="1516"/>
        <w:gridCol w:w="1516"/>
        <w:gridCol w:w="1515"/>
        <w:gridCol w:w="1546"/>
      </w:tblGrid>
      <w:tr w:rsidR="007377EC" w:rsidTr="00BD3614"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t>存储代码</w:t>
            </w:r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类型</w:t>
            </w:r>
          </w:p>
        </w:tc>
        <w:tc>
          <w:tcPr>
            <w:tcW w:w="1546" w:type="dxa"/>
            <w:vAlign w:val="center"/>
          </w:tcPr>
          <w:p w:rsidR="007377EC" w:rsidRDefault="00287D3B" w:rsidP="00A673FB">
            <w:pPr>
              <w:jc w:val="center"/>
            </w:pPr>
            <w:r>
              <w:t>备注</w:t>
            </w:r>
          </w:p>
        </w:tc>
      </w:tr>
      <w:tr w:rsidR="007377EC" w:rsidTr="00BD3614"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Sno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Sname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部门主管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Smaster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部门电话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Sphone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</w:tbl>
    <w:p w:rsidR="0041797D" w:rsidRDefault="0041797D" w:rsidP="0041797D"/>
    <w:p w:rsidR="007377EC" w:rsidRDefault="00287D3B" w:rsidP="007F25B1">
      <w:pPr>
        <w:ind w:firstLineChars="250" w:firstLine="525"/>
      </w:pPr>
      <w:r>
        <w:rPr>
          <w:rFonts w:hint="eastAsia"/>
        </w:rPr>
        <w:t>员工信息表</w:t>
      </w:r>
    </w:p>
    <w:tbl>
      <w:tblPr>
        <w:tblStyle w:val="a3"/>
        <w:tblW w:w="6093" w:type="dxa"/>
        <w:tblInd w:w="678" w:type="dxa"/>
        <w:tblLayout w:type="fixed"/>
        <w:tblLook w:val="04A0" w:firstRow="1" w:lastRow="0" w:firstColumn="1" w:lastColumn="0" w:noHBand="0" w:noVBand="1"/>
      </w:tblPr>
      <w:tblGrid>
        <w:gridCol w:w="1516"/>
        <w:gridCol w:w="1516"/>
        <w:gridCol w:w="1515"/>
        <w:gridCol w:w="1546"/>
      </w:tblGrid>
      <w:tr w:rsidR="007377EC" w:rsidTr="00BD3614">
        <w:trPr>
          <w:trHeight w:val="20"/>
        </w:trPr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t>存储代码</w:t>
            </w:r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类型</w:t>
            </w:r>
          </w:p>
        </w:tc>
        <w:tc>
          <w:tcPr>
            <w:tcW w:w="154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77EC" w:rsidTr="00BD3614">
        <w:trPr>
          <w:trHeight w:val="20"/>
        </w:trPr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Eno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rPr>
          <w:trHeight w:val="20"/>
        </w:trPr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name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Varchar(10)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rPr>
          <w:trHeight w:val="20"/>
        </w:trPr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sno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rPr>
          <w:trHeight w:val="20"/>
        </w:trPr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job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BD3614">
        <w:trPr>
          <w:trHeight w:val="20"/>
        </w:trPr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Esex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(2)</w:t>
            </w:r>
          </w:p>
        </w:tc>
        <w:tc>
          <w:tcPr>
            <w:tcW w:w="1546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</w:tbl>
    <w:p w:rsidR="007377EC" w:rsidRDefault="00287D3B" w:rsidP="007F25B1">
      <w:pPr>
        <w:ind w:firstLineChars="250" w:firstLine="525"/>
      </w:pPr>
      <w:r>
        <w:rPr>
          <w:rFonts w:hint="eastAsia"/>
        </w:rPr>
        <w:t>考勤表</w:t>
      </w:r>
    </w:p>
    <w:tbl>
      <w:tblPr>
        <w:tblStyle w:val="a3"/>
        <w:tblW w:w="610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56"/>
        <w:gridCol w:w="1516"/>
        <w:gridCol w:w="1515"/>
        <w:gridCol w:w="1515"/>
      </w:tblGrid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Eno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1515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出勤天数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Kday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事假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Kjia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公假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Kholiday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迟到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Kcd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56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早退</w:t>
            </w:r>
          </w:p>
        </w:tc>
        <w:tc>
          <w:tcPr>
            <w:tcW w:w="1516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Kzt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</w:tbl>
    <w:p w:rsidR="007377EC" w:rsidRDefault="00287D3B" w:rsidP="007F25B1">
      <w:pPr>
        <w:ind w:firstLineChars="250" w:firstLine="525"/>
      </w:pPr>
      <w:r>
        <w:rPr>
          <w:rFonts w:hint="eastAsia"/>
        </w:rPr>
        <w:t>人事变动表</w:t>
      </w:r>
    </w:p>
    <w:tbl>
      <w:tblPr>
        <w:tblStyle w:val="a3"/>
        <w:tblW w:w="609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417"/>
        <w:gridCol w:w="1560"/>
      </w:tblGrid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41797D" w:rsidP="00A673FB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变动日期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Rdatetime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Eno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r>
              <w:t>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原部门名称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Ryuan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原职务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Rfjob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proofErr w:type="gramStart"/>
            <w:r>
              <w:rPr>
                <w:rFonts w:hint="eastAsia"/>
              </w:rPr>
              <w:t>现部门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Rxian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r>
              <w:t>Varchar(10)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  <w:tr w:rsidR="007377EC" w:rsidTr="007F25B1">
        <w:trPr>
          <w:trHeight w:val="20"/>
        </w:trPr>
        <w:tc>
          <w:tcPr>
            <w:tcW w:w="1560" w:type="dxa"/>
            <w:vAlign w:val="center"/>
          </w:tcPr>
          <w:p w:rsidR="007377EC" w:rsidRDefault="00287D3B" w:rsidP="00A673FB">
            <w:pPr>
              <w:jc w:val="center"/>
            </w:pPr>
            <w:r>
              <w:rPr>
                <w:rFonts w:hint="eastAsia"/>
              </w:rPr>
              <w:t>现职务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jc w:val="center"/>
            </w:pPr>
            <w:proofErr w:type="spellStart"/>
            <w:r>
              <w:rPr>
                <w:rFonts w:hint="eastAsia"/>
              </w:rPr>
              <w:t>Rnowjob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jc w:val="center"/>
            </w:pPr>
            <w:r>
              <w:t>Varchar(10)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jc w:val="center"/>
            </w:pPr>
          </w:p>
        </w:tc>
      </w:tr>
    </w:tbl>
    <w:p w:rsidR="0079549F" w:rsidRDefault="0079549F" w:rsidP="0041797D">
      <w:pPr>
        <w:spacing w:line="400" w:lineRule="atLeast"/>
        <w:rPr>
          <w:szCs w:val="21"/>
        </w:rPr>
      </w:pPr>
    </w:p>
    <w:p w:rsidR="007377EC" w:rsidRDefault="00287D3B" w:rsidP="007F25B1">
      <w:pPr>
        <w:spacing w:line="400" w:lineRule="atLeast"/>
        <w:ind w:firstLineChars="250" w:firstLine="525"/>
        <w:rPr>
          <w:szCs w:val="21"/>
        </w:rPr>
      </w:pPr>
      <w:r>
        <w:rPr>
          <w:rFonts w:hint="eastAsia"/>
          <w:szCs w:val="21"/>
        </w:rPr>
        <w:t>奖惩表</w:t>
      </w:r>
    </w:p>
    <w:tbl>
      <w:tblPr>
        <w:tblStyle w:val="a3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417"/>
        <w:gridCol w:w="1560"/>
      </w:tblGrid>
      <w:tr w:rsidR="0079549F" w:rsidTr="007F25B1">
        <w:trPr>
          <w:trHeight w:val="23"/>
        </w:trPr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59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存储代码</w:t>
            </w:r>
          </w:p>
        </w:tc>
        <w:tc>
          <w:tcPr>
            <w:tcW w:w="1417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549F" w:rsidTr="007F25B1">
        <w:trPr>
          <w:trHeight w:val="23"/>
        </w:trPr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559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t>Eno</w:t>
            </w:r>
            <w:proofErr w:type="spellEnd"/>
          </w:p>
        </w:tc>
        <w:tc>
          <w:tcPr>
            <w:tcW w:w="1417" w:type="dxa"/>
            <w:vAlign w:val="center"/>
          </w:tcPr>
          <w:p w:rsidR="0079549F" w:rsidRDefault="0079549F" w:rsidP="0079549F">
            <w:pPr>
              <w:jc w:val="center"/>
            </w:pPr>
            <w:r>
              <w:t>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</w:p>
        </w:tc>
      </w:tr>
      <w:tr w:rsidR="0079549F" w:rsidTr="007F25B1">
        <w:trPr>
          <w:trHeight w:val="23"/>
        </w:trPr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奖励名称</w:t>
            </w:r>
          </w:p>
        </w:tc>
        <w:tc>
          <w:tcPr>
            <w:tcW w:w="1559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rPr>
                <w:rFonts w:hint="eastAsia"/>
              </w:rPr>
              <w:t>Rewardname</w:t>
            </w:r>
            <w:proofErr w:type="spellEnd"/>
          </w:p>
        </w:tc>
        <w:tc>
          <w:tcPr>
            <w:tcW w:w="1417" w:type="dxa"/>
            <w:vAlign w:val="center"/>
          </w:tcPr>
          <w:p w:rsidR="0079549F" w:rsidRDefault="0079549F" w:rsidP="0079549F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</w:p>
        </w:tc>
      </w:tr>
      <w:tr w:rsidR="0079549F" w:rsidTr="007F25B1">
        <w:trPr>
          <w:trHeight w:val="23"/>
        </w:trPr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奖励时间</w:t>
            </w:r>
          </w:p>
        </w:tc>
        <w:tc>
          <w:tcPr>
            <w:tcW w:w="1559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rPr>
                <w:rFonts w:hint="eastAsia"/>
              </w:rPr>
              <w:t>Rewardtime</w:t>
            </w:r>
            <w:proofErr w:type="spellEnd"/>
          </w:p>
        </w:tc>
        <w:tc>
          <w:tcPr>
            <w:tcW w:w="1417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</w:p>
        </w:tc>
      </w:tr>
      <w:tr w:rsidR="0079549F" w:rsidTr="007F25B1">
        <w:trPr>
          <w:trHeight w:val="23"/>
        </w:trPr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惩罚</w:t>
            </w:r>
            <w:r>
              <w:t>名称</w:t>
            </w:r>
          </w:p>
        </w:tc>
        <w:tc>
          <w:tcPr>
            <w:tcW w:w="1559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rPr>
                <w:rFonts w:hint="eastAsia"/>
              </w:rPr>
              <w:t>Punishname</w:t>
            </w:r>
            <w:proofErr w:type="spellEnd"/>
          </w:p>
        </w:tc>
        <w:tc>
          <w:tcPr>
            <w:tcW w:w="1417" w:type="dxa"/>
            <w:vAlign w:val="center"/>
          </w:tcPr>
          <w:p w:rsidR="0079549F" w:rsidRDefault="0079549F" w:rsidP="0079549F">
            <w:pPr>
              <w:jc w:val="center"/>
            </w:pPr>
            <w:r>
              <w:t>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</w:p>
        </w:tc>
      </w:tr>
      <w:tr w:rsidR="0079549F" w:rsidTr="007F25B1">
        <w:trPr>
          <w:trHeight w:val="23"/>
        </w:trPr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  <w:r>
              <w:rPr>
                <w:rFonts w:hint="eastAsia"/>
              </w:rPr>
              <w:t>惩罚时间</w:t>
            </w:r>
          </w:p>
        </w:tc>
        <w:tc>
          <w:tcPr>
            <w:tcW w:w="1559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rPr>
                <w:rFonts w:hint="eastAsia"/>
              </w:rPr>
              <w:t>Punishtime</w:t>
            </w:r>
            <w:proofErr w:type="spellEnd"/>
          </w:p>
        </w:tc>
        <w:tc>
          <w:tcPr>
            <w:tcW w:w="1417" w:type="dxa"/>
            <w:vAlign w:val="center"/>
          </w:tcPr>
          <w:p w:rsidR="0079549F" w:rsidRDefault="0079549F" w:rsidP="0079549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60" w:type="dxa"/>
            <w:vAlign w:val="center"/>
          </w:tcPr>
          <w:p w:rsidR="0079549F" w:rsidRDefault="0079549F" w:rsidP="0079549F">
            <w:pPr>
              <w:jc w:val="center"/>
            </w:pPr>
          </w:p>
        </w:tc>
      </w:tr>
    </w:tbl>
    <w:p w:rsidR="007377EC" w:rsidRDefault="00287D3B" w:rsidP="007F25B1">
      <w:pPr>
        <w:spacing w:line="400" w:lineRule="atLeast"/>
        <w:ind w:firstLineChars="250" w:firstLine="525"/>
        <w:rPr>
          <w:szCs w:val="21"/>
        </w:rPr>
      </w:pPr>
      <w:r>
        <w:rPr>
          <w:rFonts w:hint="eastAsia"/>
          <w:szCs w:val="21"/>
        </w:rPr>
        <w:t>培训表</w:t>
      </w:r>
    </w:p>
    <w:tbl>
      <w:tblPr>
        <w:tblStyle w:val="a3"/>
        <w:tblW w:w="6096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417"/>
        <w:gridCol w:w="1560"/>
      </w:tblGrid>
      <w:tr w:rsidR="007377EC" w:rsidTr="007F25B1">
        <w:trPr>
          <w:trHeight w:val="23"/>
        </w:trPr>
        <w:tc>
          <w:tcPr>
            <w:tcW w:w="1560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属性名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存储代码</w:t>
            </w:r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60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377EC" w:rsidTr="007F25B1">
        <w:trPr>
          <w:trHeight w:val="23"/>
        </w:trPr>
        <w:tc>
          <w:tcPr>
            <w:tcW w:w="1560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职工编号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Eno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Char(10)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spacing w:line="400" w:lineRule="atLeast"/>
              <w:jc w:val="center"/>
              <w:rPr>
                <w:szCs w:val="21"/>
              </w:rPr>
            </w:pPr>
          </w:p>
        </w:tc>
      </w:tr>
      <w:tr w:rsidR="007377EC" w:rsidTr="007F25B1">
        <w:trPr>
          <w:trHeight w:val="23"/>
        </w:trPr>
        <w:tc>
          <w:tcPr>
            <w:tcW w:w="1560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培训地点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Studyname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</w:t>
            </w:r>
            <w:r>
              <w:rPr>
                <w:szCs w:val="21"/>
              </w:rPr>
              <w:t>10)</w:t>
            </w:r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spacing w:line="400" w:lineRule="atLeast"/>
              <w:jc w:val="center"/>
              <w:rPr>
                <w:szCs w:val="21"/>
              </w:rPr>
            </w:pPr>
          </w:p>
        </w:tc>
      </w:tr>
      <w:tr w:rsidR="007377EC" w:rsidTr="007F25B1">
        <w:trPr>
          <w:trHeight w:val="23"/>
        </w:trPr>
        <w:tc>
          <w:tcPr>
            <w:tcW w:w="1560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培训开始时间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SStime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  <w:proofErr w:type="spellEnd"/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spacing w:line="400" w:lineRule="atLeast"/>
              <w:jc w:val="center"/>
              <w:rPr>
                <w:szCs w:val="21"/>
              </w:rPr>
            </w:pPr>
          </w:p>
        </w:tc>
      </w:tr>
      <w:tr w:rsidR="007377EC" w:rsidTr="007F25B1">
        <w:trPr>
          <w:trHeight w:val="23"/>
        </w:trPr>
        <w:tc>
          <w:tcPr>
            <w:tcW w:w="1560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培训结束时间</w:t>
            </w:r>
          </w:p>
        </w:tc>
        <w:tc>
          <w:tcPr>
            <w:tcW w:w="155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SOtime</w:t>
            </w:r>
            <w:proofErr w:type="spellEnd"/>
          </w:p>
        </w:tc>
        <w:tc>
          <w:tcPr>
            <w:tcW w:w="1417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  <w:proofErr w:type="spellEnd"/>
          </w:p>
        </w:tc>
        <w:tc>
          <w:tcPr>
            <w:tcW w:w="1560" w:type="dxa"/>
            <w:vAlign w:val="center"/>
          </w:tcPr>
          <w:p w:rsidR="007377EC" w:rsidRDefault="007377EC" w:rsidP="00A673FB">
            <w:pPr>
              <w:spacing w:line="400" w:lineRule="atLeast"/>
              <w:jc w:val="center"/>
              <w:rPr>
                <w:szCs w:val="21"/>
              </w:rPr>
            </w:pPr>
          </w:p>
        </w:tc>
      </w:tr>
    </w:tbl>
    <w:p w:rsidR="007377EC" w:rsidRDefault="007377EC" w:rsidP="00A673FB">
      <w:pPr>
        <w:spacing w:line="400" w:lineRule="atLeast"/>
        <w:jc w:val="center"/>
        <w:rPr>
          <w:b/>
          <w:sz w:val="24"/>
          <w:szCs w:val="24"/>
        </w:rPr>
      </w:pPr>
    </w:p>
    <w:p w:rsidR="007377EC" w:rsidRDefault="007377EC" w:rsidP="00A673FB">
      <w:pPr>
        <w:spacing w:line="400" w:lineRule="atLeast"/>
        <w:ind w:firstLineChars="300" w:firstLine="723"/>
        <w:jc w:val="center"/>
        <w:rPr>
          <w:b/>
          <w:sz w:val="24"/>
          <w:szCs w:val="24"/>
        </w:rPr>
      </w:pPr>
    </w:p>
    <w:p w:rsidR="007377EC" w:rsidRPr="007F25B1" w:rsidRDefault="00287D3B" w:rsidP="00BD3614">
      <w:pPr>
        <w:spacing w:line="400" w:lineRule="atLeast"/>
        <w:ind w:firstLineChars="200" w:firstLine="480"/>
        <w:rPr>
          <w:sz w:val="24"/>
          <w:szCs w:val="24"/>
        </w:rPr>
      </w:pPr>
      <w:r w:rsidRPr="007F25B1">
        <w:rPr>
          <w:rFonts w:hint="eastAsia"/>
          <w:sz w:val="24"/>
          <w:szCs w:val="24"/>
        </w:rPr>
        <w:t>1.4.2</w:t>
      </w:r>
      <w:r w:rsidRPr="007F25B1">
        <w:rPr>
          <w:rFonts w:hint="eastAsia"/>
          <w:sz w:val="24"/>
          <w:szCs w:val="24"/>
        </w:rPr>
        <w:t>数据结构</w:t>
      </w:r>
    </w:p>
    <w:tbl>
      <w:tblPr>
        <w:tblStyle w:val="a3"/>
        <w:tblW w:w="708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60"/>
        <w:gridCol w:w="5528"/>
      </w:tblGrid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数据结构名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组成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职工编号，姓名，性别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职位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部门信息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部门编号，部门名称，主管，电话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考勤信息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职工编号，出勤天数，缺勤原因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人事变动信息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职工编号，旧部门编号，旧职务，新部门编号，新职务，变动日期</w:t>
            </w:r>
          </w:p>
        </w:tc>
      </w:tr>
      <w:tr w:rsidR="007377EC" w:rsidTr="00BD3614">
        <w:trPr>
          <w:trHeight w:val="369"/>
        </w:trPr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奖惩信息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职工编号，奖惩名称，奖惩时间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培训信息</w:t>
            </w:r>
          </w:p>
        </w:tc>
        <w:tc>
          <w:tcPr>
            <w:tcW w:w="5528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职工编号，培训地点，培训开始时间，培训结束时间</w:t>
            </w:r>
          </w:p>
        </w:tc>
      </w:tr>
    </w:tbl>
    <w:p w:rsidR="007377EC" w:rsidRDefault="007377EC" w:rsidP="00A673FB">
      <w:pPr>
        <w:spacing w:line="400" w:lineRule="atLeast"/>
        <w:jc w:val="center"/>
        <w:rPr>
          <w:b/>
          <w:sz w:val="24"/>
          <w:szCs w:val="24"/>
        </w:rPr>
      </w:pPr>
    </w:p>
    <w:p w:rsidR="008B4958" w:rsidRDefault="008B4958" w:rsidP="00A673FB">
      <w:pPr>
        <w:spacing w:line="400" w:lineRule="atLeast"/>
        <w:jc w:val="center"/>
        <w:rPr>
          <w:b/>
          <w:sz w:val="24"/>
          <w:szCs w:val="24"/>
        </w:rPr>
      </w:pPr>
    </w:p>
    <w:p w:rsidR="007377EC" w:rsidRPr="007F25B1" w:rsidRDefault="00287D3B" w:rsidP="00BD3614">
      <w:pPr>
        <w:spacing w:line="400" w:lineRule="atLeast"/>
        <w:ind w:firstLineChars="200" w:firstLine="480"/>
        <w:rPr>
          <w:sz w:val="24"/>
          <w:szCs w:val="24"/>
        </w:rPr>
      </w:pPr>
      <w:r w:rsidRPr="007F25B1">
        <w:rPr>
          <w:rFonts w:hint="eastAsia"/>
          <w:sz w:val="24"/>
          <w:szCs w:val="24"/>
        </w:rPr>
        <w:t>1.4.3</w:t>
      </w:r>
      <w:r w:rsidRPr="007F25B1">
        <w:rPr>
          <w:rFonts w:hint="eastAsia"/>
          <w:sz w:val="24"/>
          <w:szCs w:val="24"/>
        </w:rPr>
        <w:t>数据流</w:t>
      </w:r>
    </w:p>
    <w:tbl>
      <w:tblPr>
        <w:tblStyle w:val="a3"/>
        <w:tblW w:w="708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2410"/>
      </w:tblGrid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数据流名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数据流来源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数据流去向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组成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登记职工信息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职工信息表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职工个人信息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查询职工信息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职工信息表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职工个人信息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登记考勤信息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考勤表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职工考勤信息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查询考勤信息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考勤表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职工考勤信息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登记调动信息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人事变动表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职工调动信息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查询调动信息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人事变动表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职工调动信息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登记奖惩信息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奖惩表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职工奖惩信息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查询奖惩信息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奖惩表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职工奖惩信息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登记培训信息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培训表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职工培训信息</w:t>
            </w:r>
          </w:p>
        </w:tc>
      </w:tr>
      <w:tr w:rsidR="007377EC" w:rsidTr="00BD3614">
        <w:tc>
          <w:tcPr>
            <w:tcW w:w="156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培训表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</w:t>
            </w:r>
          </w:p>
        </w:tc>
        <w:tc>
          <w:tcPr>
            <w:tcW w:w="2410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职工培训信息</w:t>
            </w:r>
          </w:p>
        </w:tc>
      </w:tr>
    </w:tbl>
    <w:p w:rsidR="008B4958" w:rsidRDefault="008B4958" w:rsidP="00A673FB">
      <w:pPr>
        <w:spacing w:line="400" w:lineRule="atLeast"/>
        <w:jc w:val="center"/>
        <w:rPr>
          <w:b/>
          <w:sz w:val="24"/>
          <w:szCs w:val="24"/>
        </w:rPr>
      </w:pPr>
    </w:p>
    <w:p w:rsidR="008B4958" w:rsidRDefault="008B4958" w:rsidP="00A673FB">
      <w:pPr>
        <w:spacing w:line="400" w:lineRule="atLeast"/>
        <w:jc w:val="center"/>
        <w:rPr>
          <w:b/>
          <w:sz w:val="24"/>
          <w:szCs w:val="24"/>
        </w:rPr>
      </w:pPr>
    </w:p>
    <w:p w:rsidR="008B4958" w:rsidRDefault="008B4958" w:rsidP="00A673FB">
      <w:pPr>
        <w:spacing w:line="400" w:lineRule="atLeast"/>
        <w:jc w:val="center"/>
        <w:rPr>
          <w:b/>
          <w:sz w:val="24"/>
          <w:szCs w:val="24"/>
        </w:rPr>
      </w:pPr>
    </w:p>
    <w:p w:rsidR="008B4958" w:rsidRDefault="008B4958" w:rsidP="00A673FB">
      <w:pPr>
        <w:spacing w:line="400" w:lineRule="atLeast"/>
        <w:jc w:val="center"/>
        <w:rPr>
          <w:b/>
          <w:sz w:val="24"/>
          <w:szCs w:val="24"/>
        </w:rPr>
      </w:pPr>
    </w:p>
    <w:p w:rsidR="007377EC" w:rsidRPr="007F25B1" w:rsidRDefault="00287D3B" w:rsidP="008B4958">
      <w:pPr>
        <w:spacing w:line="400" w:lineRule="atLeast"/>
        <w:rPr>
          <w:sz w:val="24"/>
          <w:szCs w:val="24"/>
        </w:rPr>
      </w:pPr>
      <w:r w:rsidRPr="007F25B1">
        <w:rPr>
          <w:rFonts w:hint="eastAsia"/>
          <w:sz w:val="24"/>
          <w:szCs w:val="24"/>
        </w:rPr>
        <w:lastRenderedPageBreak/>
        <w:t>1.4.4</w:t>
      </w:r>
      <w:r w:rsidRPr="007F25B1">
        <w:rPr>
          <w:rFonts w:hint="eastAsia"/>
          <w:sz w:val="24"/>
          <w:szCs w:val="24"/>
        </w:rPr>
        <w:t>数据储存</w:t>
      </w:r>
    </w:p>
    <w:tbl>
      <w:tblPr>
        <w:tblStyle w:val="a3"/>
        <w:tblW w:w="662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843"/>
        <w:gridCol w:w="1559"/>
      </w:tblGrid>
      <w:tr w:rsidR="007377EC">
        <w:tc>
          <w:tcPr>
            <w:tcW w:w="1526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数据存储名</w:t>
            </w:r>
          </w:p>
        </w:tc>
        <w:tc>
          <w:tcPr>
            <w:tcW w:w="1701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输入的数据流</w:t>
            </w:r>
          </w:p>
        </w:tc>
        <w:tc>
          <w:tcPr>
            <w:tcW w:w="1843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输出的数据流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组成</w:t>
            </w:r>
          </w:p>
        </w:tc>
      </w:tr>
      <w:tr w:rsidR="007377EC">
        <w:tc>
          <w:tcPr>
            <w:tcW w:w="1526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职工信息表</w:t>
            </w:r>
          </w:p>
        </w:tc>
        <w:tc>
          <w:tcPr>
            <w:tcW w:w="1701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</w:t>
            </w:r>
          </w:p>
        </w:tc>
        <w:tc>
          <w:tcPr>
            <w:tcW w:w="1843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职工信息</w:t>
            </w:r>
          </w:p>
        </w:tc>
      </w:tr>
      <w:tr w:rsidR="007377EC">
        <w:tc>
          <w:tcPr>
            <w:tcW w:w="1526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考勤表</w:t>
            </w:r>
          </w:p>
        </w:tc>
        <w:tc>
          <w:tcPr>
            <w:tcW w:w="1701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考勤信息</w:t>
            </w:r>
          </w:p>
        </w:tc>
        <w:tc>
          <w:tcPr>
            <w:tcW w:w="1843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考勤信息</w:t>
            </w:r>
          </w:p>
        </w:tc>
      </w:tr>
      <w:tr w:rsidR="007377EC">
        <w:tc>
          <w:tcPr>
            <w:tcW w:w="1526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奖惩表</w:t>
            </w:r>
          </w:p>
        </w:tc>
        <w:tc>
          <w:tcPr>
            <w:tcW w:w="1701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奖惩信息</w:t>
            </w:r>
          </w:p>
        </w:tc>
        <w:tc>
          <w:tcPr>
            <w:tcW w:w="1843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奖惩信息</w:t>
            </w:r>
          </w:p>
        </w:tc>
      </w:tr>
      <w:tr w:rsidR="007377EC">
        <w:tc>
          <w:tcPr>
            <w:tcW w:w="1526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培训表</w:t>
            </w:r>
          </w:p>
        </w:tc>
        <w:tc>
          <w:tcPr>
            <w:tcW w:w="1701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培训信息</w:t>
            </w:r>
          </w:p>
        </w:tc>
        <w:tc>
          <w:tcPr>
            <w:tcW w:w="1843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培训信息</w:t>
            </w:r>
          </w:p>
        </w:tc>
      </w:tr>
      <w:tr w:rsidR="007377EC">
        <w:tc>
          <w:tcPr>
            <w:tcW w:w="1526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调动表</w:t>
            </w:r>
          </w:p>
        </w:tc>
        <w:tc>
          <w:tcPr>
            <w:tcW w:w="1701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调动信息</w:t>
            </w:r>
          </w:p>
        </w:tc>
        <w:tc>
          <w:tcPr>
            <w:tcW w:w="1843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调动信息</w:t>
            </w:r>
          </w:p>
        </w:tc>
        <w:tc>
          <w:tcPr>
            <w:tcW w:w="1559" w:type="dxa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调动信息</w:t>
            </w:r>
          </w:p>
        </w:tc>
      </w:tr>
    </w:tbl>
    <w:p w:rsidR="007377EC" w:rsidRDefault="007377EC" w:rsidP="00A673FB">
      <w:pPr>
        <w:spacing w:line="400" w:lineRule="atLeast"/>
        <w:jc w:val="center"/>
        <w:rPr>
          <w:b/>
          <w:sz w:val="24"/>
          <w:szCs w:val="24"/>
        </w:rPr>
      </w:pPr>
    </w:p>
    <w:p w:rsidR="007377EC" w:rsidRPr="007F25B1" w:rsidRDefault="00287D3B" w:rsidP="008B4958">
      <w:pPr>
        <w:spacing w:line="400" w:lineRule="atLeast"/>
        <w:rPr>
          <w:sz w:val="24"/>
          <w:szCs w:val="24"/>
        </w:rPr>
      </w:pPr>
      <w:r w:rsidRPr="007F25B1">
        <w:rPr>
          <w:rFonts w:hint="eastAsia"/>
          <w:sz w:val="24"/>
          <w:szCs w:val="24"/>
        </w:rPr>
        <w:t>1.4.5</w:t>
      </w:r>
      <w:r w:rsidRPr="007F25B1">
        <w:rPr>
          <w:rFonts w:hint="eastAsia"/>
          <w:sz w:val="24"/>
          <w:szCs w:val="24"/>
        </w:rPr>
        <w:t>处理过程</w:t>
      </w:r>
    </w:p>
    <w:tbl>
      <w:tblPr>
        <w:tblStyle w:val="a3"/>
        <w:tblW w:w="5495" w:type="dxa"/>
        <w:tblLayout w:type="fixed"/>
        <w:tblLook w:val="04A0" w:firstRow="1" w:lastRow="0" w:firstColumn="1" w:lastColumn="0" w:noHBand="0" w:noVBand="1"/>
      </w:tblPr>
      <w:tblGrid>
        <w:gridCol w:w="1831"/>
        <w:gridCol w:w="1832"/>
        <w:gridCol w:w="1832"/>
      </w:tblGrid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处理过程名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输入数据流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输出数据流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登记职工信息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职工个人信息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职工个人信息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查询职工信息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职工个人信息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职工个人信息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登记考勤信息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职工考勤信息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职工考勤信息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查询考勤信息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职工考勤信息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职工考勤信息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登记调动信息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职工调动信息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职工调动信息</w:t>
            </w:r>
          </w:p>
        </w:tc>
      </w:tr>
      <w:tr w:rsidR="007377EC" w:rsidTr="0079549F">
        <w:trPr>
          <w:trHeight w:val="247"/>
        </w:trPr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查询调动信息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职工调动信息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职工调动信息</w:t>
            </w:r>
          </w:p>
        </w:tc>
      </w:tr>
      <w:tr w:rsidR="007377EC" w:rsidTr="0079549F">
        <w:trPr>
          <w:trHeight w:val="267"/>
        </w:trPr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登记奖惩信息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职工奖惩信息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职工奖惩信息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查询奖惩信息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职工奖惩信息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职工奖惩信息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登记培训信息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职工培训信息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职工培训信息</w:t>
            </w:r>
          </w:p>
        </w:tc>
      </w:tr>
      <w:tr w:rsidR="007377EC" w:rsidTr="0079549F"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职工培训信息</w:t>
            </w:r>
          </w:p>
        </w:tc>
        <w:tc>
          <w:tcPr>
            <w:tcW w:w="1809" w:type="dxa"/>
            <w:vAlign w:val="center"/>
          </w:tcPr>
          <w:p w:rsidR="007377EC" w:rsidRDefault="00287D3B" w:rsidP="00A673FB">
            <w:pPr>
              <w:spacing w:line="4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职工培训信息</w:t>
            </w:r>
          </w:p>
        </w:tc>
      </w:tr>
    </w:tbl>
    <w:p w:rsidR="007377EC" w:rsidRDefault="007377EC">
      <w:pPr>
        <w:spacing w:line="400" w:lineRule="atLeast"/>
        <w:rPr>
          <w:b/>
          <w:sz w:val="30"/>
          <w:szCs w:val="30"/>
        </w:rPr>
      </w:pPr>
    </w:p>
    <w:p w:rsidR="007377EC" w:rsidRDefault="007377EC"/>
    <w:sectPr w:rsidR="0073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35F25"/>
    <w:rsid w:val="00004E3D"/>
    <w:rsid w:val="00167BF1"/>
    <w:rsid w:val="00231802"/>
    <w:rsid w:val="00287D3B"/>
    <w:rsid w:val="00363E9F"/>
    <w:rsid w:val="0041797D"/>
    <w:rsid w:val="007377EC"/>
    <w:rsid w:val="0079549F"/>
    <w:rsid w:val="007F25B1"/>
    <w:rsid w:val="008B4958"/>
    <w:rsid w:val="00A673FB"/>
    <w:rsid w:val="00AB4E5A"/>
    <w:rsid w:val="00BD3614"/>
    <w:rsid w:val="64A35F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7B501A-4739-488F-A5F0-009CD38E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62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2018-06-06T15:44:00Z</dcterms:created>
  <dcterms:modified xsi:type="dcterms:W3CDTF">2018-06-06T16:56:00Z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